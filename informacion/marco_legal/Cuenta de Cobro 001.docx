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10"/>
        <w:gridCol w:w="5773"/>
        <w:gridCol w:w="2697"/>
      </w:tblGrid>
      <w:tr w:rsidR="00AD6E6B" w:rsidRPr="00751851" w14:paraId="3895E478" w14:textId="77777777" w:rsidTr="0047223D">
        <w:trPr>
          <w:trHeight w:val="756"/>
          <w:jc w:val="center"/>
        </w:trPr>
        <w:tc>
          <w:tcPr>
            <w:tcW w:w="1610" w:type="dxa"/>
            <w:shd w:val="clear" w:color="auto" w:fill="auto"/>
            <w:tcMar>
              <w:top w:w="0" w:type="dxa"/>
            </w:tcMar>
          </w:tcPr>
          <w:p w14:paraId="3895E476" w14:textId="77777777" w:rsidR="00AD6E6B" w:rsidRPr="00042F57" w:rsidRDefault="00010341" w:rsidP="00877944">
            <w:pPr>
              <w:rPr>
                <w:b/>
                <w:noProof/>
                <w:lang w:val="es-ES_tradnl"/>
              </w:rPr>
            </w:pPr>
          </w:p>
        </w:tc>
        <w:tc>
          <w:tcPr>
            <w:tcW w:w="8470" w:type="dxa"/>
            <w:gridSpan w:val="2"/>
            <w:shd w:val="clear" w:color="auto" w:fill="auto"/>
          </w:tcPr>
          <w:p w14:paraId="3895E477" w14:textId="086AB4C6" w:rsidR="00AD6E6B" w:rsidRPr="00042F57" w:rsidRDefault="006E3DCA" w:rsidP="00574E02">
            <w:pPr>
              <w:pStyle w:val="Ttulo1"/>
              <w:rPr>
                <w:b/>
                <w:noProof/>
                <w:lang w:val="es-ES_tradnl"/>
              </w:rPr>
            </w:pPr>
            <w:r>
              <w:rPr>
                <w:b/>
                <w:noProof/>
                <w:lang w:val="es-ES_tradnl"/>
              </w:rPr>
              <w:t>Cuenta de  cobro</w:t>
            </w:r>
          </w:p>
        </w:tc>
      </w:tr>
      <w:tr w:rsidR="00925105" w:rsidRPr="00751851" w14:paraId="3895E482" w14:textId="77777777" w:rsidTr="0047223D">
        <w:trPr>
          <w:trHeight w:val="468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14:paraId="3895E479" w14:textId="77777777" w:rsidR="00B65DEB" w:rsidRPr="00042F57" w:rsidRDefault="00B65DEB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HORACIO ANDRES FERREIRA ROJAS</w:t>
            </w:r>
          </w:p>
          <w:p w14:paraId="3895E47A" w14:textId="77777777" w:rsidR="00042F57" w:rsidRPr="00042F57" w:rsidRDefault="007C2876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NIT 86047357-1</w:t>
            </w:r>
          </w:p>
          <w:p w14:paraId="3895E47B" w14:textId="77777777" w:rsidR="00042F57" w:rsidRDefault="00042F57" w:rsidP="00B65DEB">
            <w:pPr>
              <w:pStyle w:val="Slogan"/>
              <w:rPr>
                <w:noProof/>
                <w:lang w:val="es-ES_tradnl"/>
              </w:rPr>
            </w:pPr>
          </w:p>
          <w:p w14:paraId="3895E47C" w14:textId="77777777" w:rsidR="007C2876" w:rsidRPr="00042F57" w:rsidRDefault="007C2876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PARA</w:t>
            </w:r>
          </w:p>
          <w:sdt>
            <w:sdtPr>
              <w:rPr>
                <w:noProof/>
                <w:color w:val="808080"/>
                <w:sz w:val="24"/>
                <w:szCs w:val="24"/>
                <w:lang w:val="es-ES_tradnl"/>
              </w:rPr>
              <w:id w:val="-172729257"/>
              <w:placeholder>
                <w:docPart w:val="DE9990D9E10B4135899AB3FE6969F652"/>
              </w:placeholder>
            </w:sdtPr>
            <w:sdtEndPr/>
            <w:sdtContent>
              <w:p w14:paraId="3895E47D" w14:textId="77777777" w:rsidR="007C2876" w:rsidRPr="00042F57" w:rsidRDefault="007C2876" w:rsidP="007C2876">
                <w:pPr>
                  <w:pStyle w:val="rightalignedtext"/>
                  <w:jc w:val="left"/>
                  <w:rPr>
                    <w:noProof/>
                    <w:sz w:val="24"/>
                    <w:szCs w:val="24"/>
                    <w:lang w:val="es-ES_tradnl"/>
                  </w:rPr>
                </w:pPr>
                <w:r w:rsidRPr="00042F57">
                  <w:rPr>
                    <w:noProof/>
                    <w:sz w:val="24"/>
                    <w:szCs w:val="24"/>
                    <w:lang w:val="es-ES_tradnl"/>
                  </w:rPr>
                  <w:t>FUNDACION PROGRESAR LLANOS ORIENTALES</w:t>
                </w:r>
              </w:p>
              <w:sdt>
                <w:sdtPr>
                  <w:rPr>
                    <w:noProof/>
                    <w:sz w:val="24"/>
                    <w:szCs w:val="24"/>
                    <w:lang w:val="es-ES_tradnl"/>
                  </w:rPr>
                  <w:id w:val="893157239"/>
                  <w:placeholder>
                    <w:docPart w:val="A98A5D7E110746A8AEED20173CBD5466"/>
                  </w:placeholder>
                </w:sdtPr>
                <w:sdtEndPr/>
                <w:sdtContent>
                  <w:p w14:paraId="3895E47E" w14:textId="77777777" w:rsidR="007C2876" w:rsidRPr="00042F57" w:rsidRDefault="007C2876" w:rsidP="007C2876">
                    <w:pPr>
                      <w:pStyle w:val="rightalignedtext"/>
                      <w:jc w:val="left"/>
                      <w:rPr>
                        <w:noProof/>
                        <w:lang w:val="es-ES_tradnl"/>
                      </w:rPr>
                    </w:pPr>
                    <w:r w:rsidRPr="00042F57">
                      <w:rPr>
                        <w:noProof/>
                        <w:sz w:val="24"/>
                        <w:szCs w:val="24"/>
                        <w:lang w:val="es-ES_tradnl"/>
                      </w:rPr>
                      <w:t>NIT 822005311-0</w:t>
                    </w:r>
                  </w:p>
                </w:sdtContent>
              </w:sdt>
            </w:sdtContent>
          </w:sdt>
          <w:p w14:paraId="3895E47F" w14:textId="77777777" w:rsidR="007C2876" w:rsidRPr="00042F57" w:rsidRDefault="007C2876" w:rsidP="00B65DEB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697" w:type="dxa"/>
            <w:shd w:val="clear" w:color="auto" w:fill="auto"/>
          </w:tcPr>
          <w:p w14:paraId="3895E480" w14:textId="3466976B" w:rsidR="00925105" w:rsidRPr="00751851" w:rsidRDefault="00C16298" w:rsidP="00AD6E6B">
            <w:pPr>
              <w:pStyle w:val="DateandNumber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 xml:space="preserve">Fecha: </w:t>
            </w:r>
            <w:sdt>
              <w:sdtPr>
                <w:rPr>
                  <w:noProof/>
                  <w:lang w:val="es-ES_tradnl"/>
                </w:rPr>
                <w:id w:val="-2029865977"/>
                <w:placeholder>
                  <w:docPart w:val="968954577EAE4A539B47C0944C7547A4"/>
                </w:placeholder>
              </w:sdtPr>
              <w:sdtEndPr>
                <w:rPr>
                  <w:rStyle w:val="Textodelmarcadordeposicin"/>
                </w:rPr>
              </w:sdtEndPr>
              <w:sdtContent>
                <w:sdt>
                  <w:sdtPr>
                    <w:rPr>
                      <w:rStyle w:val="Textodelmarcadordeposicin"/>
                      <w:noProof/>
                      <w:lang w:val="es-ES_tradnl"/>
                    </w:rPr>
                    <w:id w:val="4755516"/>
                    <w:placeholder>
                      <w:docPart w:val="68B623A345B14856936148A214D2B722"/>
                    </w:placeholder>
                    <w:date w:fullDate="2014-02-05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>
                    <w:rPr>
                      <w:rStyle w:val="Textodelmarcadordeposicin"/>
                    </w:rPr>
                  </w:sdtEndPr>
                  <w:sdtContent>
                    <w:r w:rsidR="006E3DCA">
                      <w:rPr>
                        <w:rStyle w:val="Textodelmarcadordeposicin"/>
                        <w:noProof/>
                        <w:lang w:val="es-ES"/>
                      </w:rPr>
                      <w:t>05/02/2014</w:t>
                    </w:r>
                  </w:sdtContent>
                </w:sdt>
              </w:sdtContent>
            </w:sdt>
          </w:p>
          <w:p w14:paraId="3895E481" w14:textId="48503758" w:rsidR="00925105" w:rsidRPr="00751851" w:rsidRDefault="00D815D5" w:rsidP="007C2876">
            <w:pPr>
              <w:pStyle w:val="DateandNumber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 xml:space="preserve"> Nº</w:t>
            </w:r>
            <w:r w:rsidR="00C16298" w:rsidRPr="00751851">
              <w:rPr>
                <w:noProof/>
                <w:lang w:val="es-ES_tradnl"/>
              </w:rPr>
              <w:t xml:space="preserve"> </w:t>
            </w:r>
            <w:sdt>
              <w:sdtPr>
                <w:rPr>
                  <w:noProof/>
                  <w:lang w:val="es-ES_tradnl"/>
                </w:rPr>
                <w:id w:val="-1598321556"/>
                <w:placeholder>
                  <w:docPart w:val="968954577EAE4A539B47C0944C7547A4"/>
                </w:placeholder>
              </w:sdtPr>
              <w:sdtEndPr/>
              <w:sdtContent>
                <w:r w:rsidR="00B65DEB">
                  <w:rPr>
                    <w:noProof/>
                    <w:lang w:val="es-ES_tradnl"/>
                  </w:rPr>
                  <w:t>[001</w:t>
                </w:r>
                <w:r w:rsidR="00C16298" w:rsidRPr="00751851">
                  <w:rPr>
                    <w:noProof/>
                    <w:lang w:val="es-ES_tradnl"/>
                  </w:rPr>
                  <w:t>]</w:t>
                </w:r>
              </w:sdtContent>
            </w:sdt>
          </w:p>
        </w:tc>
      </w:tr>
    </w:tbl>
    <w:p w14:paraId="3895E483" w14:textId="77777777" w:rsidR="00C50F0E" w:rsidRPr="00751851" w:rsidRDefault="00010341" w:rsidP="004F202D">
      <w:pPr>
        <w:rPr>
          <w:noProof/>
          <w:lang w:val="es-ES_tradnl"/>
        </w:rPr>
      </w:pPr>
    </w:p>
    <w:p w14:paraId="3895E484" w14:textId="77777777" w:rsidR="00954EF9" w:rsidRPr="00751851" w:rsidRDefault="00010341" w:rsidP="004F202D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400"/>
        <w:gridCol w:w="1800"/>
        <w:gridCol w:w="1620"/>
      </w:tblGrid>
      <w:tr w:rsidR="00D719AB" w:rsidRPr="00751851" w14:paraId="3895E489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3895E485" w14:textId="77777777"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Cantidad</w:t>
            </w:r>
          </w:p>
        </w:tc>
        <w:tc>
          <w:tcPr>
            <w:tcW w:w="540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3895E486" w14:textId="77777777"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3895E487" w14:textId="77777777"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Precio unitario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3895E488" w14:textId="77777777"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Total de línea</w:t>
            </w:r>
          </w:p>
        </w:tc>
      </w:tr>
      <w:tr w:rsidR="00D719AB" w:rsidRPr="00751851" w14:paraId="3895E48E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8A" w14:textId="469EDECB"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</w:t>
            </w:r>
          </w:p>
        </w:tc>
        <w:tc>
          <w:tcPr>
            <w:tcW w:w="540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8B" w14:textId="0AD51C50" w:rsidR="00D719AB" w:rsidRPr="00751851" w:rsidRDefault="006E3DCA" w:rsidP="0001034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</w:t>
            </w:r>
            <w:r w:rsidR="00010341">
              <w:rPr>
                <w:noProof/>
                <w:lang w:val="es-ES_tradnl"/>
              </w:rPr>
              <w:t>antenimiento y rep</w:t>
            </w:r>
            <w:r>
              <w:rPr>
                <w:noProof/>
                <w:lang w:val="es-ES_tradnl"/>
              </w:rPr>
              <w:t>arac</w:t>
            </w:r>
            <w:r w:rsidR="00010341">
              <w:rPr>
                <w:noProof/>
                <w:lang w:val="es-ES_tradnl"/>
              </w:rPr>
              <w:t>ió</w:t>
            </w:r>
            <w:r>
              <w:rPr>
                <w:noProof/>
                <w:lang w:val="es-ES_tradnl"/>
              </w:rPr>
              <w:t>n equipos de computo.</w:t>
            </w:r>
          </w:p>
        </w:tc>
        <w:tc>
          <w:tcPr>
            <w:tcW w:w="180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8C" w14:textId="1C455CCF" w:rsidR="00D719AB" w:rsidRPr="00751851" w:rsidRDefault="007C2876" w:rsidP="006E3DC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</w:t>
            </w:r>
            <w:r w:rsidR="006E3DCA">
              <w:rPr>
                <w:noProof/>
                <w:lang w:val="es-ES_tradnl"/>
              </w:rPr>
              <w:t>60.000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8D" w14:textId="7768CC89" w:rsidR="00D719AB" w:rsidRPr="00751851" w:rsidRDefault="007C2876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</w:t>
            </w:r>
            <w:r w:rsidR="006E3DCA">
              <w:rPr>
                <w:noProof/>
                <w:lang w:val="es-ES_tradnl"/>
              </w:rPr>
              <w:t>120</w:t>
            </w:r>
            <w:r>
              <w:rPr>
                <w:noProof/>
                <w:lang w:val="es-ES_tradnl"/>
              </w:rPr>
              <w:t>.000</w:t>
            </w:r>
          </w:p>
        </w:tc>
      </w:tr>
      <w:tr w:rsidR="00D719AB" w:rsidRPr="00751851" w14:paraId="3895E493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8F" w14:textId="0A7BACD1"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</w:t>
            </w: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90" w14:textId="447B60D0" w:rsidR="00D719AB" w:rsidRPr="00751851" w:rsidRDefault="00010341" w:rsidP="0001034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Instalació</w:t>
            </w:r>
            <w:r w:rsidR="006E3DCA">
              <w:rPr>
                <w:noProof/>
                <w:lang w:val="es-ES_tradnl"/>
              </w:rPr>
              <w:t>n y co</w:t>
            </w:r>
            <w:r>
              <w:rPr>
                <w:noProof/>
                <w:lang w:val="es-ES_tradnl"/>
              </w:rPr>
              <w:t>nfiguració</w:t>
            </w:r>
            <w:r w:rsidR="006E3DCA">
              <w:rPr>
                <w:noProof/>
                <w:lang w:val="es-ES_tradnl"/>
              </w:rPr>
              <w:t xml:space="preserve">n de equipos de computo en oficinas. </w:t>
            </w: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91" w14:textId="73E40CCF"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$30.000</w:t>
            </w: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92" w14:textId="3D782B5C"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$90.000</w:t>
            </w:r>
          </w:p>
        </w:tc>
      </w:tr>
      <w:tr w:rsidR="00D719AB" w:rsidRPr="00751851" w14:paraId="3895E498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94" w14:textId="4624433C"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95" w14:textId="1CC39EE2"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</w:t>
            </w:r>
            <w:r w:rsidR="00010341">
              <w:rPr>
                <w:noProof/>
                <w:lang w:val="es-ES_tradnl"/>
              </w:rPr>
              <w:t>ontaje y configuració</w:t>
            </w:r>
            <w:bookmarkStart w:id="0" w:name="_GoBack"/>
            <w:bookmarkEnd w:id="0"/>
            <w:r>
              <w:rPr>
                <w:noProof/>
                <w:lang w:val="es-ES_tradnl"/>
              </w:rPr>
              <w:t>n red wifi en oficina</w:t>
            </w: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96" w14:textId="1F997795"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100.000</w:t>
            </w: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97" w14:textId="530A699F"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100.000</w:t>
            </w:r>
          </w:p>
        </w:tc>
      </w:tr>
      <w:tr w:rsidR="00D719AB" w:rsidRPr="00751851" w14:paraId="3895E49D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99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9A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9B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9C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A2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9E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9F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A0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A1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A7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A3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A4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A5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A6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AC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A8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A9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AA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AB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523E9" w:rsidRPr="00751851" w14:paraId="3895E4B1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AD" w14:textId="77777777" w:rsidR="002523E9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AE" w14:textId="77777777" w:rsidR="002523E9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AF" w14:textId="77777777" w:rsidR="002523E9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B0" w14:textId="77777777" w:rsidR="002523E9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523E9" w:rsidRPr="00751851" w14:paraId="3895E4B6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B2" w14:textId="77777777" w:rsidR="002523E9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B3" w14:textId="77777777" w:rsidR="002523E9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B4" w14:textId="77777777" w:rsidR="002523E9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B5" w14:textId="77777777" w:rsidR="002523E9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BB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B7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B8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B9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BA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C0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BC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BD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BE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BF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C5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C1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C2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C3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C4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CA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C6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C7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C8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C9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CF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CB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CC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CD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CE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D4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D0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D1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D2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D3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14:paraId="3895E4D9" w14:textId="77777777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14:paraId="3895E4D5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14:paraId="3895E4D6" w14:textId="77777777" w:rsidR="00D719AB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D7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D8" w14:textId="77777777" w:rsidR="00D719AB" w:rsidRPr="00751851" w:rsidRDefault="00010341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02E66" w:rsidRPr="00751851" w14:paraId="3895E4DD" w14:textId="77777777" w:rsidTr="00903457">
        <w:trPr>
          <w:cantSplit/>
          <w:trHeight w:val="216"/>
          <w:jc w:val="center"/>
        </w:trPr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5E4DA" w14:textId="77777777" w:rsidR="00202E66" w:rsidRPr="00751851" w:rsidRDefault="00010341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895E4DB" w14:textId="77777777" w:rsidR="00202E66" w:rsidRPr="00751851" w:rsidRDefault="00C16298" w:rsidP="00B04B5A">
            <w:pPr>
              <w:pStyle w:val="rightalignedtext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5E4DC" w14:textId="640FA463" w:rsidR="00202E66" w:rsidRPr="00751851" w:rsidRDefault="003829C1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$310</w:t>
            </w:r>
            <w:r w:rsidR="007C2876">
              <w:rPr>
                <w:noProof/>
                <w:lang w:val="es-ES_tradnl"/>
              </w:rPr>
              <w:t>.000</w:t>
            </w:r>
          </w:p>
        </w:tc>
      </w:tr>
    </w:tbl>
    <w:p w14:paraId="3895E4DE" w14:textId="77777777" w:rsidR="007C2876" w:rsidRDefault="007C2876" w:rsidP="003E5FCD">
      <w:pPr>
        <w:pStyle w:val="thankyou"/>
        <w:rPr>
          <w:noProof/>
          <w:lang w:val="es-ES_tradnl"/>
        </w:rPr>
      </w:pPr>
    </w:p>
    <w:p w14:paraId="3895E4DF" w14:textId="77777777"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14:paraId="3895E4E0" w14:textId="77777777"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14:paraId="3895E4E1" w14:textId="77777777"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14:paraId="3895E4E2" w14:textId="77777777"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14:paraId="3895E4E3" w14:textId="77777777" w:rsidR="009365DD" w:rsidRPr="00751851" w:rsidRDefault="00010341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  <w:sdt>
        <w:sdtPr>
          <w:rPr>
            <w:noProof/>
            <w:lang w:val="es-ES_tradnl"/>
          </w:rPr>
          <w:id w:val="716560525"/>
          <w:placeholder>
            <w:docPart w:val="E041D2A684E642FB91D9B6BFD5EFBED8"/>
          </w:placeholder>
        </w:sdtPr>
        <w:sdtEndPr/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Horacio Andres Ferreira Rojas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r w:rsidR="007C2876">
        <w:rPr>
          <w:noProof/>
          <w:lang w:val="es-ES_tradnl"/>
        </w:rPr>
        <w:t xml:space="preserve"> </w:t>
      </w:r>
      <w:r w:rsidR="009365DD" w:rsidRPr="00751851">
        <w:rPr>
          <w:noProof/>
          <w:lang w:val="es-ES_tradnl"/>
        </w:rPr>
        <w:t xml:space="preserve"> </w:t>
      </w:r>
      <w:sdt>
        <w:sdtPr>
          <w:rPr>
            <w:noProof/>
            <w:lang w:val="es-ES_tradnl"/>
          </w:rPr>
          <w:id w:val="716560530"/>
          <w:placeholder>
            <w:docPart w:val="4D2EE571DE254F44AC4E83E4D5227C26"/>
          </w:placeholder>
        </w:sdtPr>
        <w:sdtEndPr/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Villavicencio - Meta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r w:rsidR="009365DD" w:rsidRPr="00751851">
        <w:rPr>
          <w:noProof/>
          <w:lang w:val="es-ES_tradnl"/>
        </w:rPr>
        <w:t xml:space="preserve">  </w:t>
      </w:r>
      <w:r w:rsidR="007C2876">
        <w:rPr>
          <w:noProof/>
          <w:lang w:val="es-ES_tradnl"/>
        </w:rPr>
        <w:t>Celular</w:t>
      </w:r>
      <w:r w:rsidR="009365DD" w:rsidRPr="00751851">
        <w:rPr>
          <w:noProof/>
          <w:lang w:val="es-ES_tradnl"/>
        </w:rPr>
        <w:t xml:space="preserve"> </w:t>
      </w:r>
      <w:sdt>
        <w:sdtPr>
          <w:rPr>
            <w:noProof/>
            <w:lang w:val="es-ES_tradnl"/>
          </w:rPr>
          <w:id w:val="716560532"/>
          <w:placeholder>
            <w:docPart w:val="6602DA7F0C97461FBF71A526133A63C8"/>
          </w:placeholder>
        </w:sdtPr>
        <w:sdtEndPr/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311 811 7155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r w:rsidR="009365DD" w:rsidRPr="00751851">
        <w:rPr>
          <w:noProof/>
          <w:lang w:val="es-ES_tradnl"/>
        </w:rPr>
        <w:t xml:space="preserve">  </w:t>
      </w:r>
      <w:sdt>
        <w:sdtPr>
          <w:rPr>
            <w:noProof/>
            <w:lang w:val="es-ES_tradnl"/>
          </w:rPr>
          <w:id w:val="716560542"/>
          <w:placeholder>
            <w:docPart w:val="86D665BC7FA84333905BED973DBC51E1"/>
          </w:placeholder>
        </w:sdtPr>
        <w:sdtEndPr/>
        <w:sdtContent>
          <w:r w:rsidR="007C2876">
            <w:rPr>
              <w:noProof/>
              <w:lang w:val="es-ES_tradnl"/>
            </w:rPr>
            <w:t>[horacioandresferreirarojas@gmail.com</w:t>
          </w:r>
          <w:r w:rsidR="009365DD" w:rsidRPr="00751851">
            <w:rPr>
              <w:noProof/>
              <w:lang w:val="es-ES_tradnl"/>
            </w:rPr>
            <w:t>]</w:t>
          </w:r>
        </w:sdtContent>
      </w:sdt>
    </w:p>
    <w:sectPr w:rsidR="009365DD" w:rsidRPr="00751851" w:rsidSect="007C287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EB"/>
    <w:rsid w:val="00010341"/>
    <w:rsid w:val="00010EC1"/>
    <w:rsid w:val="00042F57"/>
    <w:rsid w:val="000A573B"/>
    <w:rsid w:val="00195F8B"/>
    <w:rsid w:val="002F0C13"/>
    <w:rsid w:val="003829C1"/>
    <w:rsid w:val="0047223D"/>
    <w:rsid w:val="004B681D"/>
    <w:rsid w:val="005047C6"/>
    <w:rsid w:val="006E3DCA"/>
    <w:rsid w:val="00751851"/>
    <w:rsid w:val="007B3B65"/>
    <w:rsid w:val="007C2876"/>
    <w:rsid w:val="008C3A56"/>
    <w:rsid w:val="008C5D2D"/>
    <w:rsid w:val="00903457"/>
    <w:rsid w:val="009365DD"/>
    <w:rsid w:val="009A3EDB"/>
    <w:rsid w:val="00A55C13"/>
    <w:rsid w:val="00B65DEB"/>
    <w:rsid w:val="00C16298"/>
    <w:rsid w:val="00D815D5"/>
    <w:rsid w:val="00E73EA8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895E476"/>
  <w15:docId w15:val="{4D0DE338-D5F5-4D04-8AB9-319FFF68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912"/>
    <w:rPr>
      <w:rFonts w:ascii="Microsoft Sans Serif" w:hAnsi="Microsoft Sans Serif"/>
      <w:sz w:val="16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40912"/>
    <w:pPr>
      <w:keepNext/>
      <w:spacing w:line="800" w:lineRule="exact"/>
      <w:jc w:val="right"/>
      <w:outlineLvl w:val="0"/>
    </w:pPr>
    <w:rPr>
      <w:rFonts w:cs="Arial"/>
      <w:bCs/>
      <w:color w:val="DFEADF"/>
      <w:kern w:val="44"/>
      <w:sz w:val="72"/>
      <w:szCs w:val="72"/>
    </w:rPr>
  </w:style>
  <w:style w:type="paragraph" w:styleId="Ttulo2">
    <w:name w:val="heading 2"/>
    <w:basedOn w:val="Normal"/>
    <w:next w:val="Normal"/>
    <w:qFormat/>
    <w:rsid w:val="0084091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091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840912"/>
    <w:pPr>
      <w:jc w:val="right"/>
    </w:pPr>
  </w:style>
  <w:style w:type="paragraph" w:customStyle="1" w:styleId="DateandNumber">
    <w:name w:val="Date and Number"/>
    <w:basedOn w:val="Normal"/>
    <w:rsid w:val="00840912"/>
    <w:pPr>
      <w:spacing w:line="264" w:lineRule="auto"/>
      <w:jc w:val="right"/>
    </w:pPr>
    <w:rPr>
      <w:b/>
      <w:color w:val="808080"/>
      <w:spacing w:val="4"/>
      <w:szCs w:val="16"/>
    </w:rPr>
  </w:style>
  <w:style w:type="paragraph" w:customStyle="1" w:styleId="headings">
    <w:name w:val="headings"/>
    <w:basedOn w:val="rightalignedtext"/>
    <w:rsid w:val="00840912"/>
    <w:rPr>
      <w:bCs/>
      <w:caps/>
      <w:color w:val="808080"/>
      <w:spacing w:val="4"/>
    </w:rPr>
  </w:style>
  <w:style w:type="paragraph" w:customStyle="1" w:styleId="Slogan">
    <w:name w:val="Slogan"/>
    <w:basedOn w:val="Ttulo3"/>
    <w:rsid w:val="00840912"/>
    <w:pPr>
      <w:keepNext w:val="0"/>
      <w:spacing w:before="0"/>
    </w:pPr>
    <w:rPr>
      <w:rFonts w:cs="Times New Roman"/>
      <w:bCs w:val="0"/>
      <w:i/>
      <w:color w:val="808080"/>
      <w:spacing w:val="4"/>
      <w:sz w:val="16"/>
      <w:szCs w:val="18"/>
    </w:rPr>
  </w:style>
  <w:style w:type="paragraph" w:customStyle="1" w:styleId="lowercenteredtext">
    <w:name w:val="lower centered text"/>
    <w:basedOn w:val="Normal"/>
    <w:rsid w:val="00840912"/>
    <w:pPr>
      <w:spacing w:before="520"/>
      <w:jc w:val="center"/>
    </w:pPr>
    <w:rPr>
      <w:color w:val="B0CCB0"/>
      <w:szCs w:val="18"/>
    </w:rPr>
  </w:style>
  <w:style w:type="paragraph" w:customStyle="1" w:styleId="ColumnHeadings">
    <w:name w:val="Column Headings"/>
    <w:basedOn w:val="Ttulo2"/>
    <w:autoRedefine/>
    <w:rsid w:val="00840912"/>
    <w:pPr>
      <w:keepNext w:val="0"/>
      <w:spacing w:before="20" w:after="0"/>
    </w:pPr>
    <w:rPr>
      <w:rFonts w:cs="Times New Roman"/>
      <w:bCs w:val="0"/>
      <w:i w:val="0"/>
      <w:iCs w:val="0"/>
      <w:color w:val="808080"/>
      <w:sz w:val="16"/>
      <w:szCs w:val="16"/>
    </w:rPr>
  </w:style>
  <w:style w:type="paragraph" w:styleId="Textodeglobo">
    <w:name w:val="Balloon Text"/>
    <w:basedOn w:val="Normal"/>
    <w:link w:val="TextodegloboCar"/>
    <w:rsid w:val="002F70C3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F70C3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840912"/>
    <w:pPr>
      <w:spacing w:before="100"/>
      <w:jc w:val="center"/>
    </w:pPr>
    <w:rPr>
      <w:i/>
      <w:color w:val="808080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840912"/>
    <w:rPr>
      <w:color w:val="808080"/>
    </w:rPr>
  </w:style>
  <w:style w:type="paragraph" w:customStyle="1" w:styleId="rightalignedtext">
    <w:name w:val="right aligned text"/>
    <w:basedOn w:val="Normal"/>
    <w:rsid w:val="00574E02"/>
    <w:pPr>
      <w:spacing w:line="240" w:lineRule="atLeast"/>
      <w:jc w:val="right"/>
    </w:pPr>
    <w:rPr>
      <w:b/>
      <w:color w:val="7F909D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acioAndres\AppData\Roaming\Microsoft\Plantillas\Green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8954577EAE4A539B47C0944C75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3F93D-4459-4ACB-822F-312BE4551589}"/>
      </w:docPartPr>
      <w:docPartBody>
        <w:p w:rsidR="009F0942" w:rsidRDefault="00780652">
          <w:pPr>
            <w:pStyle w:val="968954577EAE4A539B47C0944C7547A4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B623A345B14856936148A214D2B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8F82-8ED4-4A62-BF68-3DFBBD27B0D4}"/>
      </w:docPartPr>
      <w:docPartBody>
        <w:p w:rsidR="009F0942" w:rsidRDefault="00780652">
          <w:pPr>
            <w:pStyle w:val="68B623A345B14856936148A214D2B722"/>
          </w:pPr>
          <w:r w:rsidRPr="00546A60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041D2A684E642FB91D9B6BFD5EF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20233-0ACB-4FBE-9307-BAF3887E5CE5}"/>
      </w:docPartPr>
      <w:docPartBody>
        <w:p w:rsidR="009F0942" w:rsidRDefault="00780652">
          <w:pPr>
            <w:pStyle w:val="E041D2A684E642FB91D9B6BFD5EFBED8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4D2EE571DE254F44AC4E83E4D522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5298-60CE-4E60-B17A-52AEF28521DA}"/>
      </w:docPartPr>
      <w:docPartBody>
        <w:p w:rsidR="009F0942" w:rsidRDefault="00780652">
          <w:pPr>
            <w:pStyle w:val="4D2EE571DE254F44AC4E83E4D5227C26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6602DA7F0C97461FBF71A526133A6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8A5C-EF11-4D2F-8F0D-D645D5C6762C}"/>
      </w:docPartPr>
      <w:docPartBody>
        <w:p w:rsidR="009F0942" w:rsidRDefault="00780652">
          <w:pPr>
            <w:pStyle w:val="6602DA7F0C97461FBF71A526133A63C8"/>
          </w:pPr>
          <w:r>
            <w:t>[000-000-0000]</w:t>
          </w:r>
        </w:p>
      </w:docPartBody>
    </w:docPart>
    <w:docPart>
      <w:docPartPr>
        <w:name w:val="86D665BC7FA84333905BED973DB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AF85E-F9A6-4C23-8CA6-6195B08ECACA}"/>
      </w:docPartPr>
      <w:docPartBody>
        <w:p w:rsidR="009F0942" w:rsidRDefault="00780652">
          <w:pPr>
            <w:pStyle w:val="86D665BC7FA84333905BED973DBC51E1"/>
          </w:pPr>
          <w:r>
            <w:t>[e-mail]</w:t>
          </w:r>
        </w:p>
      </w:docPartBody>
    </w:docPart>
    <w:docPart>
      <w:docPartPr>
        <w:name w:val="DE9990D9E10B4135899AB3FE6969F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4D7A9-15E2-4D50-B957-AEEC8D1B0C7C}"/>
      </w:docPartPr>
      <w:docPartBody>
        <w:p w:rsidR="009F0942" w:rsidRDefault="000B0510" w:rsidP="000B0510">
          <w:pPr>
            <w:pStyle w:val="DE9990D9E10B4135899AB3FE6969F652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98A5D7E110746A8AEED20173CBD5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B30A-81B1-4F3F-8097-92C11A567165}"/>
      </w:docPartPr>
      <w:docPartBody>
        <w:p w:rsidR="009F0942" w:rsidRDefault="000B0510" w:rsidP="000B0510">
          <w:pPr>
            <w:pStyle w:val="A98A5D7E110746A8AEED20173CBD5466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10"/>
    <w:rsid w:val="000B0510"/>
    <w:rsid w:val="002C3D00"/>
    <w:rsid w:val="00780652"/>
    <w:rsid w:val="009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0510"/>
    <w:rPr>
      <w:color w:val="808080"/>
    </w:rPr>
  </w:style>
  <w:style w:type="paragraph" w:customStyle="1" w:styleId="968954577EAE4A539B47C0944C7547A4">
    <w:name w:val="968954577EAE4A539B47C0944C7547A4"/>
  </w:style>
  <w:style w:type="paragraph" w:customStyle="1" w:styleId="68B623A345B14856936148A214D2B722">
    <w:name w:val="68B623A345B14856936148A214D2B722"/>
  </w:style>
  <w:style w:type="paragraph" w:customStyle="1" w:styleId="E041D2A684E642FB91D9B6BFD5EFBED8">
    <w:name w:val="E041D2A684E642FB91D9B6BFD5EFBED8"/>
  </w:style>
  <w:style w:type="paragraph" w:customStyle="1" w:styleId="EBC22D242A3242E19BFEC758C1E41976">
    <w:name w:val="EBC22D242A3242E19BFEC758C1E41976"/>
  </w:style>
  <w:style w:type="paragraph" w:customStyle="1" w:styleId="4D2EE571DE254F44AC4E83E4D5227C26">
    <w:name w:val="4D2EE571DE254F44AC4E83E4D5227C26"/>
  </w:style>
  <w:style w:type="paragraph" w:customStyle="1" w:styleId="6602DA7F0C97461FBF71A526133A63C8">
    <w:name w:val="6602DA7F0C97461FBF71A526133A63C8"/>
  </w:style>
  <w:style w:type="paragraph" w:customStyle="1" w:styleId="243D6A374BCF4027A458787815512C29">
    <w:name w:val="243D6A374BCF4027A458787815512C29"/>
  </w:style>
  <w:style w:type="paragraph" w:customStyle="1" w:styleId="86D665BC7FA84333905BED973DBC51E1">
    <w:name w:val="86D665BC7FA84333905BED973DBC51E1"/>
  </w:style>
  <w:style w:type="paragraph" w:customStyle="1" w:styleId="6ECE2DC1FFBC49F4A8F739BDEA75AAC1">
    <w:name w:val="6ECE2DC1FFBC49F4A8F739BDEA75AAC1"/>
    <w:rsid w:val="000B0510"/>
  </w:style>
  <w:style w:type="paragraph" w:customStyle="1" w:styleId="619B82DDEB294E42B41DA7FBDA3F1DE6">
    <w:name w:val="619B82DDEB294E42B41DA7FBDA3F1DE6"/>
    <w:rsid w:val="000B0510"/>
  </w:style>
  <w:style w:type="paragraph" w:customStyle="1" w:styleId="364BCBAA9F35454E98137E187B78F8DD">
    <w:name w:val="364BCBAA9F35454E98137E187B78F8DD"/>
    <w:rsid w:val="000B0510"/>
  </w:style>
  <w:style w:type="paragraph" w:customStyle="1" w:styleId="711B7615D6E54E5EBDFAEB656352AE9E">
    <w:name w:val="711B7615D6E54E5EBDFAEB656352AE9E"/>
    <w:rsid w:val="000B0510"/>
  </w:style>
  <w:style w:type="paragraph" w:customStyle="1" w:styleId="30D04185620E4648A8C99DE44EAA1FE3">
    <w:name w:val="30D04185620E4648A8C99DE44EAA1FE3"/>
    <w:rsid w:val="000B0510"/>
  </w:style>
  <w:style w:type="paragraph" w:customStyle="1" w:styleId="27A827CBDBBA48FC9C4E0D0C0228C149">
    <w:name w:val="27A827CBDBBA48FC9C4E0D0C0228C149"/>
    <w:rsid w:val="000B0510"/>
  </w:style>
  <w:style w:type="paragraph" w:customStyle="1" w:styleId="DE9990D9E10B4135899AB3FE6969F652">
    <w:name w:val="DE9990D9E10B4135899AB3FE6969F652"/>
    <w:rsid w:val="000B0510"/>
  </w:style>
  <w:style w:type="paragraph" w:customStyle="1" w:styleId="EE33FB8F82044D83A402A6A196FA4897">
    <w:name w:val="EE33FB8F82044D83A402A6A196FA4897"/>
    <w:rsid w:val="000B0510"/>
  </w:style>
  <w:style w:type="paragraph" w:customStyle="1" w:styleId="A98A5D7E110746A8AEED20173CBD5466">
    <w:name w:val="A98A5D7E110746A8AEED20173CBD5466"/>
    <w:rsid w:val="000B0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C4AE63-B14D-4221-A9C4-24546E8A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Green_Invoice_Service.dotx</Template>
  <TotalTime>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Service invoice (Green design)</vt:lpstr>
      <vt:lpstr>Service invoice (Green design)</vt:lpstr>
    </vt:vector>
  </TitlesOfParts>
  <Company>Luffi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(Green design)</dc:title>
  <dc:creator>Horacio Andres Ferreira Rojas</dc:creator>
  <cp:lastModifiedBy>Horacio Andres Ferreira Rojas</cp:lastModifiedBy>
  <cp:revision>3</cp:revision>
  <cp:lastPrinted>2004-09-20T22:28:00Z</cp:lastPrinted>
  <dcterms:created xsi:type="dcterms:W3CDTF">2014-02-05T19:18:00Z</dcterms:created>
  <dcterms:modified xsi:type="dcterms:W3CDTF">2014-02-05T19:27:00Z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TC103773279990</vt:lpwstr>
  </property>
</Properties>
</file>