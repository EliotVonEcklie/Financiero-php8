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10"/>
        <w:gridCol w:w="5773"/>
        <w:gridCol w:w="2697"/>
      </w:tblGrid>
      <w:tr w:rsidR="00AD6E6B" w:rsidRPr="00751851" w:rsidTr="0047223D">
        <w:trPr>
          <w:trHeight w:val="756"/>
          <w:jc w:val="center"/>
        </w:trPr>
        <w:tc>
          <w:tcPr>
            <w:tcW w:w="1610" w:type="dxa"/>
            <w:shd w:val="clear" w:color="auto" w:fill="auto"/>
            <w:tcMar>
              <w:top w:w="0" w:type="dxa"/>
            </w:tcMar>
          </w:tcPr>
          <w:p w:rsidR="00AD6E6B" w:rsidRPr="00042F57" w:rsidRDefault="00E73EA8" w:rsidP="00877944">
            <w:pPr>
              <w:rPr>
                <w:b/>
                <w:noProof/>
                <w:lang w:val="es-ES_tradnl"/>
              </w:rPr>
            </w:pPr>
          </w:p>
        </w:tc>
        <w:tc>
          <w:tcPr>
            <w:tcW w:w="8470" w:type="dxa"/>
            <w:gridSpan w:val="2"/>
            <w:shd w:val="clear" w:color="auto" w:fill="auto"/>
          </w:tcPr>
          <w:p w:rsidR="00AD6E6B" w:rsidRPr="00042F57" w:rsidRDefault="00C16298" w:rsidP="00574E02">
            <w:pPr>
              <w:pStyle w:val="Ttulo1"/>
              <w:rPr>
                <w:b/>
                <w:noProof/>
                <w:lang w:val="es-ES_tradnl"/>
              </w:rPr>
            </w:pPr>
            <w:r w:rsidRPr="00042F57">
              <w:rPr>
                <w:b/>
                <w:noProof/>
                <w:lang w:val="es-ES_tradnl"/>
              </w:rPr>
              <w:t>Factura</w:t>
            </w:r>
          </w:p>
        </w:tc>
      </w:tr>
      <w:tr w:rsidR="00925105" w:rsidRPr="00751851" w:rsidTr="0047223D">
        <w:trPr>
          <w:trHeight w:val="468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:rsidR="00B65DEB" w:rsidRPr="00042F57" w:rsidRDefault="00B65DEB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HORACIO ANDRES FERREIRA ROJAS</w:t>
            </w:r>
          </w:p>
          <w:p w:rsidR="00042F57" w:rsidRPr="00042F57" w:rsidRDefault="007C2876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NIT 86047357-1</w:t>
            </w:r>
          </w:p>
          <w:p w:rsidR="00042F57" w:rsidRDefault="00042F57" w:rsidP="00B65DEB">
            <w:pPr>
              <w:pStyle w:val="Slogan"/>
              <w:rPr>
                <w:noProof/>
                <w:lang w:val="es-ES_tradnl"/>
              </w:rPr>
            </w:pPr>
          </w:p>
          <w:p w:rsidR="007C2876" w:rsidRPr="00042F57" w:rsidRDefault="007C2876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PARA</w:t>
            </w:r>
          </w:p>
          <w:sdt>
            <w:sdtPr>
              <w:rPr>
                <w:noProof/>
                <w:color w:val="808080"/>
                <w:sz w:val="24"/>
                <w:szCs w:val="24"/>
                <w:lang w:val="es-ES_tradnl"/>
              </w:rPr>
              <w:id w:val="-172729257"/>
              <w:placeholder>
                <w:docPart w:val="DE9990D9E10B4135899AB3FE6969F652"/>
              </w:placeholder>
            </w:sdtPr>
            <w:sdtEndPr/>
            <w:sdtContent>
              <w:p w:rsidR="007C2876" w:rsidRPr="00042F57" w:rsidRDefault="007C2876" w:rsidP="007C2876">
                <w:pPr>
                  <w:pStyle w:val="rightalignedtext"/>
                  <w:jc w:val="left"/>
                  <w:rPr>
                    <w:noProof/>
                    <w:sz w:val="24"/>
                    <w:szCs w:val="24"/>
                    <w:lang w:val="es-ES_tradnl"/>
                  </w:rPr>
                </w:pPr>
                <w:r w:rsidRPr="00042F57">
                  <w:rPr>
                    <w:noProof/>
                    <w:sz w:val="24"/>
                    <w:szCs w:val="24"/>
                    <w:lang w:val="es-ES_tradnl"/>
                  </w:rPr>
                  <w:t>FUNDACION PROGRESAR LLANOS ORIENTALES</w:t>
                </w:r>
              </w:p>
              <w:sdt>
                <w:sdtPr>
                  <w:rPr>
                    <w:noProof/>
                    <w:sz w:val="24"/>
                    <w:szCs w:val="24"/>
                    <w:lang w:val="es-ES_tradnl"/>
                  </w:rPr>
                  <w:id w:val="893157239"/>
                  <w:placeholder>
                    <w:docPart w:val="A98A5D7E110746A8AEED20173CBD5466"/>
                  </w:placeholder>
                </w:sdtPr>
                <w:sdtEndPr/>
                <w:sdtContent>
                  <w:p w:rsidR="007C2876" w:rsidRPr="00042F57" w:rsidRDefault="007C2876" w:rsidP="007C2876">
                    <w:pPr>
                      <w:pStyle w:val="rightalignedtext"/>
                      <w:jc w:val="left"/>
                      <w:rPr>
                        <w:noProof/>
                        <w:lang w:val="es-ES_tradnl"/>
                      </w:rPr>
                    </w:pPr>
                    <w:r w:rsidRPr="00042F57">
                      <w:rPr>
                        <w:noProof/>
                        <w:sz w:val="24"/>
                        <w:szCs w:val="24"/>
                        <w:lang w:val="es-ES_tradnl"/>
                      </w:rPr>
                      <w:t>NIT 822005311-0</w:t>
                    </w:r>
                  </w:p>
                </w:sdtContent>
              </w:sdt>
            </w:sdtContent>
          </w:sdt>
          <w:p w:rsidR="007C2876" w:rsidRPr="00042F57" w:rsidRDefault="007C2876" w:rsidP="00B65DEB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697" w:type="dxa"/>
            <w:shd w:val="clear" w:color="auto" w:fill="auto"/>
          </w:tcPr>
          <w:p w:rsidR="00925105" w:rsidRPr="00751851" w:rsidRDefault="00C16298" w:rsidP="00AD6E6B">
            <w:pPr>
              <w:pStyle w:val="DateandNumber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-2029865977"/>
                <w:placeholder>
                  <w:docPart w:val="968954577EAE4A539B47C0944C7547A4"/>
                </w:placeholder>
              </w:sdtPr>
              <w:sdtEndPr>
                <w:rPr>
                  <w:rStyle w:val="Textodelmarcadordeposicin"/>
                </w:rPr>
              </w:sdtEndPr>
              <w:sdtContent>
                <w:sdt>
                  <w:sdtPr>
                    <w:rPr>
                      <w:rStyle w:val="Textodelmarcadordeposicin"/>
                      <w:noProof/>
                      <w:lang w:val="es-ES_tradnl"/>
                    </w:rPr>
                    <w:id w:val="4755516"/>
                    <w:placeholder>
                      <w:docPart w:val="68B623A345B14856936148A214D2B722"/>
                    </w:placeholder>
                    <w:date w:fullDate="2013-12-05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>
                    <w:rPr>
                      <w:rStyle w:val="Textodelmarcadordeposicin"/>
                    </w:rPr>
                  </w:sdtEndPr>
                  <w:sdtContent>
                    <w:r w:rsidR="00B65DEB">
                      <w:rPr>
                        <w:rStyle w:val="Textodelmarcadordeposicin"/>
                        <w:noProof/>
                        <w:lang w:val="es-ES"/>
                      </w:rPr>
                      <w:t>05/12/2013</w:t>
                    </w:r>
                  </w:sdtContent>
                </w:sdt>
              </w:sdtContent>
            </w:sdt>
          </w:p>
          <w:p w:rsidR="00925105" w:rsidRPr="00751851" w:rsidRDefault="00D815D5" w:rsidP="007C2876">
            <w:pPr>
              <w:pStyle w:val="DateandNumber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FACTURA Nº</w:t>
            </w:r>
            <w:r w:rsidR="00C16298" w:rsidRPr="00751851">
              <w:rPr>
                <w:noProof/>
                <w:lang w:val="es-ES_tradnl"/>
              </w:rPr>
              <w:t xml:space="preserve"> </w:t>
            </w:r>
            <w:sdt>
              <w:sdtPr>
                <w:rPr>
                  <w:noProof/>
                  <w:lang w:val="es-ES_tradnl"/>
                </w:rPr>
                <w:id w:val="-1598321556"/>
                <w:placeholder>
                  <w:docPart w:val="968954577EAE4A539B47C0944C7547A4"/>
                </w:placeholder>
              </w:sdtPr>
              <w:sdtEndPr/>
              <w:sdtContent>
                <w:r w:rsidR="00B65DEB">
                  <w:rPr>
                    <w:noProof/>
                    <w:lang w:val="es-ES_tradnl"/>
                  </w:rPr>
                  <w:t>[001</w:t>
                </w:r>
                <w:r w:rsidR="00C16298" w:rsidRPr="00751851">
                  <w:rPr>
                    <w:noProof/>
                    <w:lang w:val="es-ES_tradnl"/>
                  </w:rPr>
                  <w:t>]</w:t>
                </w:r>
              </w:sdtContent>
            </w:sdt>
          </w:p>
        </w:tc>
      </w:tr>
    </w:tbl>
    <w:p w:rsidR="00C50F0E" w:rsidRPr="00751851" w:rsidRDefault="00E73EA8" w:rsidP="004F202D">
      <w:pPr>
        <w:rPr>
          <w:noProof/>
          <w:lang w:val="es-ES_tradnl"/>
        </w:rPr>
      </w:pPr>
    </w:p>
    <w:p w:rsidR="00954EF9" w:rsidRPr="00751851" w:rsidRDefault="00E73EA8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400"/>
        <w:gridCol w:w="1800"/>
        <w:gridCol w:w="1620"/>
      </w:tblGrid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Cantidad</w:t>
            </w:r>
          </w:p>
        </w:tc>
        <w:tc>
          <w:tcPr>
            <w:tcW w:w="540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Precio unitario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Total de línea</w:t>
            </w: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B65DEB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101</w:t>
            </w:r>
          </w:p>
        </w:tc>
        <w:tc>
          <w:tcPr>
            <w:tcW w:w="540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Digitacion encuestas estadisticas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7C2876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$5.000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7C2876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$505.000</w:t>
            </w: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523E9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523E9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E73EA8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02E66" w:rsidRPr="00751851" w:rsidTr="00903457">
        <w:trPr>
          <w:cantSplit/>
          <w:trHeight w:val="216"/>
          <w:jc w:val="center"/>
        </w:trPr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E66" w:rsidRPr="00751851" w:rsidRDefault="00E73EA8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02E66" w:rsidRPr="00751851" w:rsidRDefault="00C16298" w:rsidP="00B04B5A">
            <w:pPr>
              <w:pStyle w:val="rightalignedtext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02E66" w:rsidRPr="00751851" w:rsidRDefault="007C2876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$505.000</w:t>
            </w:r>
          </w:p>
        </w:tc>
      </w:tr>
    </w:tbl>
    <w:p w:rsidR="007C2876" w:rsidRDefault="007C2876" w:rsidP="003E5FCD">
      <w:pPr>
        <w:pStyle w:val="thankyou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9365DD" w:rsidRPr="00751851" w:rsidRDefault="00E73EA8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  <w:sdt>
        <w:sdtPr>
          <w:rPr>
            <w:noProof/>
            <w:lang w:val="es-ES_tradnl"/>
          </w:rPr>
          <w:id w:val="716560525"/>
          <w:placeholder>
            <w:docPart w:val="E041D2A684E642FB91D9B6BFD5EFBED8"/>
          </w:placeholder>
        </w:sdtPr>
        <w:sdtEndPr/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Horacio Andres Ferreira Rojas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7C2876">
        <w:rPr>
          <w:noProof/>
          <w:lang w:val="es-ES_tradnl"/>
        </w:rPr>
        <w:t xml:space="preserve"> </w:t>
      </w:r>
      <w:r w:rsidR="009365DD" w:rsidRPr="00751851">
        <w:rPr>
          <w:noProof/>
          <w:lang w:val="es-ES_tradnl"/>
        </w:rPr>
        <w:t xml:space="preserve"> </w:t>
      </w:r>
      <w:sdt>
        <w:sdtPr>
          <w:rPr>
            <w:noProof/>
            <w:lang w:val="es-ES_tradnl"/>
          </w:rPr>
          <w:id w:val="716560530"/>
          <w:placeholder>
            <w:docPart w:val="4D2EE571DE254F44AC4E83E4D5227C26"/>
          </w:placeholder>
        </w:sdtPr>
        <w:sdtEndPr/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Villavicencio - Meta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9365DD" w:rsidRPr="00751851">
        <w:rPr>
          <w:noProof/>
          <w:lang w:val="es-ES_tradnl"/>
        </w:rPr>
        <w:t xml:space="preserve">  </w:t>
      </w:r>
      <w:r w:rsidR="007C2876">
        <w:rPr>
          <w:noProof/>
          <w:lang w:val="es-ES_tradnl"/>
        </w:rPr>
        <w:t>Celular</w:t>
      </w:r>
      <w:r w:rsidR="009365DD" w:rsidRPr="00751851">
        <w:rPr>
          <w:noProof/>
          <w:lang w:val="es-ES_tradnl"/>
        </w:rPr>
        <w:t xml:space="preserve"> </w:t>
      </w:r>
      <w:sdt>
        <w:sdtPr>
          <w:rPr>
            <w:noProof/>
            <w:lang w:val="es-ES_tradnl"/>
          </w:rPr>
          <w:id w:val="716560532"/>
          <w:placeholder>
            <w:docPart w:val="6602DA7F0C97461FBF71A526133A63C8"/>
          </w:placeholder>
        </w:sdtPr>
        <w:sdtEndPr/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311 811 7155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9365DD" w:rsidRPr="00751851">
        <w:rPr>
          <w:noProof/>
          <w:lang w:val="es-ES_tradnl"/>
        </w:rPr>
        <w:t xml:space="preserve">  </w:t>
      </w:r>
      <w:sdt>
        <w:sdtPr>
          <w:rPr>
            <w:noProof/>
            <w:lang w:val="es-ES_tradnl"/>
          </w:rPr>
          <w:id w:val="716560542"/>
          <w:placeholder>
            <w:docPart w:val="86D665BC7FA84333905BED973DBC51E1"/>
          </w:placeholder>
        </w:sdtPr>
        <w:sdtEndPr/>
        <w:sdtContent>
          <w:r w:rsidR="007C2876">
            <w:rPr>
              <w:noProof/>
              <w:lang w:val="es-ES_tradnl"/>
            </w:rPr>
            <w:t>[horacioandresferreirarojas@gmail.com</w:t>
          </w:r>
          <w:r w:rsidR="009365DD" w:rsidRPr="00751851">
            <w:rPr>
              <w:noProof/>
              <w:lang w:val="es-ES_tradnl"/>
            </w:rPr>
            <w:t>]</w:t>
          </w:r>
        </w:sdtContent>
      </w:sdt>
    </w:p>
    <w:sectPr w:rsidR="009365DD" w:rsidRPr="00751851" w:rsidSect="007C28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EB"/>
    <w:rsid w:val="00010EC1"/>
    <w:rsid w:val="00042F57"/>
    <w:rsid w:val="000A573B"/>
    <w:rsid w:val="00195F8B"/>
    <w:rsid w:val="002F0C13"/>
    <w:rsid w:val="0047223D"/>
    <w:rsid w:val="004B681D"/>
    <w:rsid w:val="005047C6"/>
    <w:rsid w:val="00751851"/>
    <w:rsid w:val="007B3B65"/>
    <w:rsid w:val="007C2876"/>
    <w:rsid w:val="008C3A56"/>
    <w:rsid w:val="008C5D2D"/>
    <w:rsid w:val="00903457"/>
    <w:rsid w:val="009365DD"/>
    <w:rsid w:val="009A3EDB"/>
    <w:rsid w:val="00A55C13"/>
    <w:rsid w:val="00B65DEB"/>
    <w:rsid w:val="00C16298"/>
    <w:rsid w:val="00D815D5"/>
    <w:rsid w:val="00E73EA8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912"/>
    <w:rPr>
      <w:rFonts w:ascii="Microsoft Sans Serif" w:hAnsi="Microsoft Sans Serif"/>
      <w:sz w:val="16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40912"/>
    <w:pPr>
      <w:keepNext/>
      <w:spacing w:line="800" w:lineRule="exact"/>
      <w:jc w:val="right"/>
      <w:outlineLvl w:val="0"/>
    </w:pPr>
    <w:rPr>
      <w:rFonts w:cs="Arial"/>
      <w:bCs/>
      <w:color w:val="DFEADF"/>
      <w:kern w:val="44"/>
      <w:sz w:val="72"/>
      <w:szCs w:val="72"/>
    </w:rPr>
  </w:style>
  <w:style w:type="paragraph" w:styleId="Ttulo2">
    <w:name w:val="heading 2"/>
    <w:basedOn w:val="Normal"/>
    <w:next w:val="Normal"/>
    <w:qFormat/>
    <w:rsid w:val="0084091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091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840912"/>
    <w:pPr>
      <w:jc w:val="right"/>
    </w:pPr>
  </w:style>
  <w:style w:type="paragraph" w:customStyle="1" w:styleId="DateandNumber">
    <w:name w:val="Date and Number"/>
    <w:basedOn w:val="Normal"/>
    <w:rsid w:val="00840912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headings">
    <w:name w:val="headings"/>
    <w:basedOn w:val="rightalignedtext"/>
    <w:rsid w:val="00840912"/>
    <w:rPr>
      <w:bCs/>
      <w:caps/>
      <w:color w:val="808080"/>
      <w:spacing w:val="4"/>
    </w:rPr>
  </w:style>
  <w:style w:type="paragraph" w:customStyle="1" w:styleId="Slogan">
    <w:name w:val="Slogan"/>
    <w:basedOn w:val="Ttulo3"/>
    <w:rsid w:val="00840912"/>
    <w:pPr>
      <w:keepNext w:val="0"/>
      <w:spacing w:before="0"/>
    </w:pPr>
    <w:rPr>
      <w:rFonts w:cs="Times New Roman"/>
      <w:bCs w:val="0"/>
      <w:i/>
      <w:color w:val="808080"/>
      <w:spacing w:val="4"/>
      <w:sz w:val="16"/>
      <w:szCs w:val="18"/>
    </w:rPr>
  </w:style>
  <w:style w:type="paragraph" w:customStyle="1" w:styleId="lowercenteredtext">
    <w:name w:val="lower centered text"/>
    <w:basedOn w:val="Normal"/>
    <w:rsid w:val="00840912"/>
    <w:pPr>
      <w:spacing w:before="520"/>
      <w:jc w:val="center"/>
    </w:pPr>
    <w:rPr>
      <w:color w:val="B0CCB0"/>
      <w:szCs w:val="18"/>
    </w:rPr>
  </w:style>
  <w:style w:type="paragraph" w:customStyle="1" w:styleId="ColumnHeadings">
    <w:name w:val="Column Headings"/>
    <w:basedOn w:val="Ttulo2"/>
    <w:autoRedefine/>
    <w:rsid w:val="00840912"/>
    <w:pPr>
      <w:keepNext w:val="0"/>
      <w:spacing w:before="20" w:after="0"/>
    </w:pPr>
    <w:rPr>
      <w:rFonts w:cs="Times New Roman"/>
      <w:bCs w:val="0"/>
      <w:i w:val="0"/>
      <w:iCs w:val="0"/>
      <w:color w:val="808080"/>
      <w:sz w:val="16"/>
      <w:szCs w:val="16"/>
    </w:rPr>
  </w:style>
  <w:style w:type="paragraph" w:styleId="Textodeglobo">
    <w:name w:val="Balloon Text"/>
    <w:basedOn w:val="Normal"/>
    <w:link w:val="TextodegloboCar"/>
    <w:rsid w:val="002F70C3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F70C3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840912"/>
    <w:pPr>
      <w:spacing w:before="100"/>
      <w:jc w:val="center"/>
    </w:pPr>
    <w:rPr>
      <w:i/>
      <w:color w:val="808080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840912"/>
    <w:rPr>
      <w:color w:val="808080"/>
    </w:rPr>
  </w:style>
  <w:style w:type="paragraph" w:customStyle="1" w:styleId="rightalignedtext">
    <w:name w:val="right aligned text"/>
    <w:basedOn w:val="Normal"/>
    <w:rsid w:val="00574E02"/>
    <w:pPr>
      <w:spacing w:line="240" w:lineRule="atLeast"/>
      <w:jc w:val="right"/>
    </w:pPr>
    <w:rPr>
      <w:b/>
      <w:color w:val="7F909D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912"/>
    <w:rPr>
      <w:rFonts w:ascii="Microsoft Sans Serif" w:hAnsi="Microsoft Sans Serif"/>
      <w:sz w:val="16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40912"/>
    <w:pPr>
      <w:keepNext/>
      <w:spacing w:line="800" w:lineRule="exact"/>
      <w:jc w:val="right"/>
      <w:outlineLvl w:val="0"/>
    </w:pPr>
    <w:rPr>
      <w:rFonts w:cs="Arial"/>
      <w:bCs/>
      <w:color w:val="DFEADF"/>
      <w:kern w:val="44"/>
      <w:sz w:val="72"/>
      <w:szCs w:val="72"/>
    </w:rPr>
  </w:style>
  <w:style w:type="paragraph" w:styleId="Ttulo2">
    <w:name w:val="heading 2"/>
    <w:basedOn w:val="Normal"/>
    <w:next w:val="Normal"/>
    <w:qFormat/>
    <w:rsid w:val="0084091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091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840912"/>
    <w:pPr>
      <w:jc w:val="right"/>
    </w:pPr>
  </w:style>
  <w:style w:type="paragraph" w:customStyle="1" w:styleId="DateandNumber">
    <w:name w:val="Date and Number"/>
    <w:basedOn w:val="Normal"/>
    <w:rsid w:val="00840912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headings">
    <w:name w:val="headings"/>
    <w:basedOn w:val="rightalignedtext"/>
    <w:rsid w:val="00840912"/>
    <w:rPr>
      <w:bCs/>
      <w:caps/>
      <w:color w:val="808080"/>
      <w:spacing w:val="4"/>
    </w:rPr>
  </w:style>
  <w:style w:type="paragraph" w:customStyle="1" w:styleId="Slogan">
    <w:name w:val="Slogan"/>
    <w:basedOn w:val="Ttulo3"/>
    <w:rsid w:val="00840912"/>
    <w:pPr>
      <w:keepNext w:val="0"/>
      <w:spacing w:before="0"/>
    </w:pPr>
    <w:rPr>
      <w:rFonts w:cs="Times New Roman"/>
      <w:bCs w:val="0"/>
      <w:i/>
      <w:color w:val="808080"/>
      <w:spacing w:val="4"/>
      <w:sz w:val="16"/>
      <w:szCs w:val="18"/>
    </w:rPr>
  </w:style>
  <w:style w:type="paragraph" w:customStyle="1" w:styleId="lowercenteredtext">
    <w:name w:val="lower centered text"/>
    <w:basedOn w:val="Normal"/>
    <w:rsid w:val="00840912"/>
    <w:pPr>
      <w:spacing w:before="520"/>
      <w:jc w:val="center"/>
    </w:pPr>
    <w:rPr>
      <w:color w:val="B0CCB0"/>
      <w:szCs w:val="18"/>
    </w:rPr>
  </w:style>
  <w:style w:type="paragraph" w:customStyle="1" w:styleId="ColumnHeadings">
    <w:name w:val="Column Headings"/>
    <w:basedOn w:val="Ttulo2"/>
    <w:autoRedefine/>
    <w:rsid w:val="00840912"/>
    <w:pPr>
      <w:keepNext w:val="0"/>
      <w:spacing w:before="20" w:after="0"/>
    </w:pPr>
    <w:rPr>
      <w:rFonts w:cs="Times New Roman"/>
      <w:bCs w:val="0"/>
      <w:i w:val="0"/>
      <w:iCs w:val="0"/>
      <w:color w:val="808080"/>
      <w:sz w:val="16"/>
      <w:szCs w:val="16"/>
    </w:rPr>
  </w:style>
  <w:style w:type="paragraph" w:styleId="Textodeglobo">
    <w:name w:val="Balloon Text"/>
    <w:basedOn w:val="Normal"/>
    <w:link w:val="TextodegloboCar"/>
    <w:rsid w:val="002F70C3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F70C3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840912"/>
    <w:pPr>
      <w:spacing w:before="100"/>
      <w:jc w:val="center"/>
    </w:pPr>
    <w:rPr>
      <w:i/>
      <w:color w:val="808080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840912"/>
    <w:rPr>
      <w:color w:val="808080"/>
    </w:rPr>
  </w:style>
  <w:style w:type="paragraph" w:customStyle="1" w:styleId="rightalignedtext">
    <w:name w:val="right aligned text"/>
    <w:basedOn w:val="Normal"/>
    <w:rsid w:val="00574E02"/>
    <w:pPr>
      <w:spacing w:line="240" w:lineRule="atLeast"/>
      <w:jc w:val="right"/>
    </w:pPr>
    <w:rPr>
      <w:b/>
      <w:color w:val="7F909D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acioAndres\AppData\Roaming\Microsoft\Plantillas\Green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8954577EAE4A539B47C0944C75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3F93D-4459-4ACB-822F-312BE4551589}"/>
      </w:docPartPr>
      <w:docPartBody>
        <w:p w:rsidR="009F0942" w:rsidRDefault="00780652">
          <w:pPr>
            <w:pStyle w:val="968954577EAE4A539B47C0944C7547A4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B623A345B14856936148A214D2B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8F82-8ED4-4A62-BF68-3DFBBD27B0D4}"/>
      </w:docPartPr>
      <w:docPartBody>
        <w:p w:rsidR="009F0942" w:rsidRDefault="00780652">
          <w:pPr>
            <w:pStyle w:val="68B623A345B14856936148A214D2B722"/>
          </w:pPr>
          <w:r w:rsidRPr="00546A60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041D2A684E642FB91D9B6BFD5EF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20233-0ACB-4FBE-9307-BAF3887E5CE5}"/>
      </w:docPartPr>
      <w:docPartBody>
        <w:p w:rsidR="009F0942" w:rsidRDefault="00780652">
          <w:pPr>
            <w:pStyle w:val="E041D2A684E642FB91D9B6BFD5EFBED8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4D2EE571DE254F44AC4E83E4D522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5298-60CE-4E60-B17A-52AEF28521DA}"/>
      </w:docPartPr>
      <w:docPartBody>
        <w:p w:rsidR="009F0942" w:rsidRDefault="00780652">
          <w:pPr>
            <w:pStyle w:val="4D2EE571DE254F44AC4E83E4D5227C26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6602DA7F0C97461FBF71A526133A6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8A5C-EF11-4D2F-8F0D-D645D5C6762C}"/>
      </w:docPartPr>
      <w:docPartBody>
        <w:p w:rsidR="009F0942" w:rsidRDefault="00780652">
          <w:pPr>
            <w:pStyle w:val="6602DA7F0C97461FBF71A526133A63C8"/>
          </w:pPr>
          <w:r>
            <w:t>[000-000-0000]</w:t>
          </w:r>
        </w:p>
      </w:docPartBody>
    </w:docPart>
    <w:docPart>
      <w:docPartPr>
        <w:name w:val="86D665BC7FA84333905BED973DB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AF85E-F9A6-4C23-8CA6-6195B08ECACA}"/>
      </w:docPartPr>
      <w:docPartBody>
        <w:p w:rsidR="009F0942" w:rsidRDefault="00780652">
          <w:pPr>
            <w:pStyle w:val="86D665BC7FA84333905BED973DBC51E1"/>
          </w:pPr>
          <w:r>
            <w:t>[e-mail]</w:t>
          </w:r>
        </w:p>
      </w:docPartBody>
    </w:docPart>
    <w:docPart>
      <w:docPartPr>
        <w:name w:val="DE9990D9E10B4135899AB3FE6969F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4D7A9-15E2-4D50-B957-AEEC8D1B0C7C}"/>
      </w:docPartPr>
      <w:docPartBody>
        <w:p w:rsidR="009F0942" w:rsidRDefault="000B0510" w:rsidP="000B0510">
          <w:pPr>
            <w:pStyle w:val="DE9990D9E10B4135899AB3FE6969F652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98A5D7E110746A8AEED20173CBD5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B30A-81B1-4F3F-8097-92C11A567165}"/>
      </w:docPartPr>
      <w:docPartBody>
        <w:p w:rsidR="009F0942" w:rsidRDefault="000B0510" w:rsidP="000B0510">
          <w:pPr>
            <w:pStyle w:val="A98A5D7E110746A8AEED20173CBD5466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10"/>
    <w:rsid w:val="000B0510"/>
    <w:rsid w:val="002C3D00"/>
    <w:rsid w:val="00780652"/>
    <w:rsid w:val="009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0510"/>
    <w:rPr>
      <w:color w:val="808080"/>
    </w:rPr>
  </w:style>
  <w:style w:type="paragraph" w:customStyle="1" w:styleId="968954577EAE4A539B47C0944C7547A4">
    <w:name w:val="968954577EAE4A539B47C0944C7547A4"/>
  </w:style>
  <w:style w:type="paragraph" w:customStyle="1" w:styleId="68B623A345B14856936148A214D2B722">
    <w:name w:val="68B623A345B14856936148A214D2B722"/>
  </w:style>
  <w:style w:type="paragraph" w:customStyle="1" w:styleId="E041D2A684E642FB91D9B6BFD5EFBED8">
    <w:name w:val="E041D2A684E642FB91D9B6BFD5EFBED8"/>
  </w:style>
  <w:style w:type="paragraph" w:customStyle="1" w:styleId="EBC22D242A3242E19BFEC758C1E41976">
    <w:name w:val="EBC22D242A3242E19BFEC758C1E41976"/>
  </w:style>
  <w:style w:type="paragraph" w:customStyle="1" w:styleId="4D2EE571DE254F44AC4E83E4D5227C26">
    <w:name w:val="4D2EE571DE254F44AC4E83E4D5227C26"/>
  </w:style>
  <w:style w:type="paragraph" w:customStyle="1" w:styleId="6602DA7F0C97461FBF71A526133A63C8">
    <w:name w:val="6602DA7F0C97461FBF71A526133A63C8"/>
  </w:style>
  <w:style w:type="paragraph" w:customStyle="1" w:styleId="243D6A374BCF4027A458787815512C29">
    <w:name w:val="243D6A374BCF4027A458787815512C29"/>
  </w:style>
  <w:style w:type="paragraph" w:customStyle="1" w:styleId="86D665BC7FA84333905BED973DBC51E1">
    <w:name w:val="86D665BC7FA84333905BED973DBC51E1"/>
  </w:style>
  <w:style w:type="paragraph" w:customStyle="1" w:styleId="6ECE2DC1FFBC49F4A8F739BDEA75AAC1">
    <w:name w:val="6ECE2DC1FFBC49F4A8F739BDEA75AAC1"/>
    <w:rsid w:val="000B0510"/>
  </w:style>
  <w:style w:type="paragraph" w:customStyle="1" w:styleId="619B82DDEB294E42B41DA7FBDA3F1DE6">
    <w:name w:val="619B82DDEB294E42B41DA7FBDA3F1DE6"/>
    <w:rsid w:val="000B0510"/>
  </w:style>
  <w:style w:type="paragraph" w:customStyle="1" w:styleId="364BCBAA9F35454E98137E187B78F8DD">
    <w:name w:val="364BCBAA9F35454E98137E187B78F8DD"/>
    <w:rsid w:val="000B0510"/>
  </w:style>
  <w:style w:type="paragraph" w:customStyle="1" w:styleId="711B7615D6E54E5EBDFAEB656352AE9E">
    <w:name w:val="711B7615D6E54E5EBDFAEB656352AE9E"/>
    <w:rsid w:val="000B0510"/>
  </w:style>
  <w:style w:type="paragraph" w:customStyle="1" w:styleId="30D04185620E4648A8C99DE44EAA1FE3">
    <w:name w:val="30D04185620E4648A8C99DE44EAA1FE3"/>
    <w:rsid w:val="000B0510"/>
  </w:style>
  <w:style w:type="paragraph" w:customStyle="1" w:styleId="27A827CBDBBA48FC9C4E0D0C0228C149">
    <w:name w:val="27A827CBDBBA48FC9C4E0D0C0228C149"/>
    <w:rsid w:val="000B0510"/>
  </w:style>
  <w:style w:type="paragraph" w:customStyle="1" w:styleId="DE9990D9E10B4135899AB3FE6969F652">
    <w:name w:val="DE9990D9E10B4135899AB3FE6969F652"/>
    <w:rsid w:val="000B0510"/>
  </w:style>
  <w:style w:type="paragraph" w:customStyle="1" w:styleId="EE33FB8F82044D83A402A6A196FA4897">
    <w:name w:val="EE33FB8F82044D83A402A6A196FA4897"/>
    <w:rsid w:val="000B0510"/>
  </w:style>
  <w:style w:type="paragraph" w:customStyle="1" w:styleId="A98A5D7E110746A8AEED20173CBD5466">
    <w:name w:val="A98A5D7E110746A8AEED20173CBD5466"/>
    <w:rsid w:val="000B05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0510"/>
    <w:rPr>
      <w:color w:val="808080"/>
    </w:rPr>
  </w:style>
  <w:style w:type="paragraph" w:customStyle="1" w:styleId="968954577EAE4A539B47C0944C7547A4">
    <w:name w:val="968954577EAE4A539B47C0944C7547A4"/>
  </w:style>
  <w:style w:type="paragraph" w:customStyle="1" w:styleId="68B623A345B14856936148A214D2B722">
    <w:name w:val="68B623A345B14856936148A214D2B722"/>
  </w:style>
  <w:style w:type="paragraph" w:customStyle="1" w:styleId="E041D2A684E642FB91D9B6BFD5EFBED8">
    <w:name w:val="E041D2A684E642FB91D9B6BFD5EFBED8"/>
  </w:style>
  <w:style w:type="paragraph" w:customStyle="1" w:styleId="EBC22D242A3242E19BFEC758C1E41976">
    <w:name w:val="EBC22D242A3242E19BFEC758C1E41976"/>
  </w:style>
  <w:style w:type="paragraph" w:customStyle="1" w:styleId="4D2EE571DE254F44AC4E83E4D5227C26">
    <w:name w:val="4D2EE571DE254F44AC4E83E4D5227C26"/>
  </w:style>
  <w:style w:type="paragraph" w:customStyle="1" w:styleId="6602DA7F0C97461FBF71A526133A63C8">
    <w:name w:val="6602DA7F0C97461FBF71A526133A63C8"/>
  </w:style>
  <w:style w:type="paragraph" w:customStyle="1" w:styleId="243D6A374BCF4027A458787815512C29">
    <w:name w:val="243D6A374BCF4027A458787815512C29"/>
  </w:style>
  <w:style w:type="paragraph" w:customStyle="1" w:styleId="86D665BC7FA84333905BED973DBC51E1">
    <w:name w:val="86D665BC7FA84333905BED973DBC51E1"/>
  </w:style>
  <w:style w:type="paragraph" w:customStyle="1" w:styleId="6ECE2DC1FFBC49F4A8F739BDEA75AAC1">
    <w:name w:val="6ECE2DC1FFBC49F4A8F739BDEA75AAC1"/>
    <w:rsid w:val="000B0510"/>
  </w:style>
  <w:style w:type="paragraph" w:customStyle="1" w:styleId="619B82DDEB294E42B41DA7FBDA3F1DE6">
    <w:name w:val="619B82DDEB294E42B41DA7FBDA3F1DE6"/>
    <w:rsid w:val="000B0510"/>
  </w:style>
  <w:style w:type="paragraph" w:customStyle="1" w:styleId="364BCBAA9F35454E98137E187B78F8DD">
    <w:name w:val="364BCBAA9F35454E98137E187B78F8DD"/>
    <w:rsid w:val="000B0510"/>
  </w:style>
  <w:style w:type="paragraph" w:customStyle="1" w:styleId="711B7615D6E54E5EBDFAEB656352AE9E">
    <w:name w:val="711B7615D6E54E5EBDFAEB656352AE9E"/>
    <w:rsid w:val="000B0510"/>
  </w:style>
  <w:style w:type="paragraph" w:customStyle="1" w:styleId="30D04185620E4648A8C99DE44EAA1FE3">
    <w:name w:val="30D04185620E4648A8C99DE44EAA1FE3"/>
    <w:rsid w:val="000B0510"/>
  </w:style>
  <w:style w:type="paragraph" w:customStyle="1" w:styleId="27A827CBDBBA48FC9C4E0D0C0228C149">
    <w:name w:val="27A827CBDBBA48FC9C4E0D0C0228C149"/>
    <w:rsid w:val="000B0510"/>
  </w:style>
  <w:style w:type="paragraph" w:customStyle="1" w:styleId="DE9990D9E10B4135899AB3FE6969F652">
    <w:name w:val="DE9990D9E10B4135899AB3FE6969F652"/>
    <w:rsid w:val="000B0510"/>
  </w:style>
  <w:style w:type="paragraph" w:customStyle="1" w:styleId="EE33FB8F82044D83A402A6A196FA4897">
    <w:name w:val="EE33FB8F82044D83A402A6A196FA4897"/>
    <w:rsid w:val="000B0510"/>
  </w:style>
  <w:style w:type="paragraph" w:customStyle="1" w:styleId="A98A5D7E110746A8AEED20173CBD5466">
    <w:name w:val="A98A5D7E110746A8AEED20173CBD5466"/>
    <w:rsid w:val="000B0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C4AE63-B14D-4221-A9C4-24546E8A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Green_Invoice_Service.dotx</Template>
  <TotalTime>32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Service invoice (Green design)</vt:lpstr>
      <vt:lpstr>Service invoice (Green design)</vt:lpstr>
    </vt:vector>
  </TitlesOfParts>
  <Company>Luffi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(Green design)</dc:title>
  <dc:creator>Horacio Andres Ferreira Rojas</dc:creator>
  <cp:lastModifiedBy>Horacio Andres Ferreira Rojas</cp:lastModifiedBy>
  <cp:revision>5</cp:revision>
  <cp:lastPrinted>2004-09-20T22:28:00Z</cp:lastPrinted>
  <dcterms:created xsi:type="dcterms:W3CDTF">2013-12-05T02:20:00Z</dcterms:created>
  <dcterms:modified xsi:type="dcterms:W3CDTF">2013-12-05T15:37:00Z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TC103773279990</vt:lpwstr>
  </property>
</Properties>
</file>