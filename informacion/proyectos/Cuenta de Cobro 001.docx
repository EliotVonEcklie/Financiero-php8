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1610"/>
        <w:gridCol w:w="5773"/>
        <w:gridCol w:w="2697"/>
      </w:tblGrid>
      <w:tr w:rsidR="00AD6E6B" w:rsidRPr="00751851" w:rsidTr="0047223D">
        <w:trPr>
          <w:trHeight w:val="756"/>
          <w:jc w:val="center"/>
        </w:trPr>
        <w:tc>
          <w:tcPr>
            <w:tcW w:w="1610" w:type="dxa"/>
            <w:shd w:val="clear" w:color="auto" w:fill="auto"/>
            <w:tcMar>
              <w:top w:w="0" w:type="dxa"/>
            </w:tcMar>
          </w:tcPr>
          <w:p w:rsidR="00AD6E6B" w:rsidRPr="00042F57" w:rsidRDefault="00A8223B" w:rsidP="00877944">
            <w:pPr>
              <w:rPr>
                <w:b/>
                <w:noProof/>
                <w:lang w:val="es-ES_tradnl"/>
              </w:rPr>
            </w:pPr>
          </w:p>
        </w:tc>
        <w:tc>
          <w:tcPr>
            <w:tcW w:w="8470" w:type="dxa"/>
            <w:gridSpan w:val="2"/>
            <w:shd w:val="clear" w:color="auto" w:fill="auto"/>
          </w:tcPr>
          <w:p w:rsidR="00AD6E6B" w:rsidRPr="00042F57" w:rsidRDefault="006E3DCA" w:rsidP="00574E02">
            <w:pPr>
              <w:pStyle w:val="Ttulo1"/>
              <w:rPr>
                <w:b/>
                <w:noProof/>
                <w:lang w:val="es-ES_tradnl"/>
              </w:rPr>
            </w:pPr>
            <w:r>
              <w:rPr>
                <w:b/>
                <w:noProof/>
                <w:lang w:val="es-ES_tradnl"/>
              </w:rPr>
              <w:t>Cuenta de  cobro</w:t>
            </w:r>
          </w:p>
        </w:tc>
      </w:tr>
      <w:tr w:rsidR="00925105" w:rsidRPr="00751851" w:rsidTr="0047223D">
        <w:trPr>
          <w:trHeight w:val="468"/>
          <w:jc w:val="center"/>
        </w:trPr>
        <w:tc>
          <w:tcPr>
            <w:tcW w:w="7383" w:type="dxa"/>
            <w:gridSpan w:val="2"/>
            <w:shd w:val="clear" w:color="auto" w:fill="auto"/>
            <w:tcMar>
              <w:top w:w="0" w:type="dxa"/>
            </w:tcMar>
          </w:tcPr>
          <w:p w:rsidR="00B65DEB" w:rsidRPr="00042F57" w:rsidRDefault="00B65DEB" w:rsidP="00B65DEB">
            <w:pPr>
              <w:pStyle w:val="Slogan"/>
              <w:rPr>
                <w:noProof/>
                <w:sz w:val="24"/>
                <w:szCs w:val="24"/>
                <w:lang w:val="es-ES_tradnl"/>
              </w:rPr>
            </w:pPr>
            <w:r w:rsidRPr="00042F57">
              <w:rPr>
                <w:noProof/>
                <w:sz w:val="24"/>
                <w:szCs w:val="24"/>
                <w:lang w:val="es-ES_tradnl"/>
              </w:rPr>
              <w:t>HORACIO ANDRES FERREIRA ROJAS</w:t>
            </w:r>
          </w:p>
          <w:p w:rsidR="00042F57" w:rsidRPr="00042F57" w:rsidRDefault="007C2876" w:rsidP="00B65DEB">
            <w:pPr>
              <w:pStyle w:val="Slogan"/>
              <w:rPr>
                <w:noProof/>
                <w:sz w:val="24"/>
                <w:szCs w:val="24"/>
                <w:lang w:val="es-ES_tradnl"/>
              </w:rPr>
            </w:pPr>
            <w:r w:rsidRPr="00042F57">
              <w:rPr>
                <w:noProof/>
                <w:sz w:val="24"/>
                <w:szCs w:val="24"/>
                <w:lang w:val="es-ES_tradnl"/>
              </w:rPr>
              <w:t>NIT 86047357-1</w:t>
            </w:r>
          </w:p>
          <w:p w:rsidR="00042F57" w:rsidRDefault="00042F57" w:rsidP="00B65DEB">
            <w:pPr>
              <w:pStyle w:val="Slogan"/>
              <w:rPr>
                <w:noProof/>
                <w:lang w:val="es-ES_tradnl"/>
              </w:rPr>
            </w:pPr>
          </w:p>
          <w:p w:rsidR="007C2876" w:rsidRPr="00042F57" w:rsidRDefault="007C2876" w:rsidP="00B65DEB">
            <w:pPr>
              <w:pStyle w:val="Slogan"/>
              <w:rPr>
                <w:noProof/>
                <w:sz w:val="24"/>
                <w:szCs w:val="24"/>
                <w:lang w:val="es-ES_tradnl"/>
              </w:rPr>
            </w:pPr>
            <w:r w:rsidRPr="00042F57">
              <w:rPr>
                <w:noProof/>
                <w:sz w:val="24"/>
                <w:szCs w:val="24"/>
                <w:lang w:val="es-ES_tradnl"/>
              </w:rPr>
              <w:t>PARA</w:t>
            </w:r>
          </w:p>
          <w:sdt>
            <w:sdtPr>
              <w:rPr>
                <w:noProof/>
                <w:color w:val="808080"/>
                <w:sz w:val="24"/>
                <w:szCs w:val="24"/>
                <w:lang w:val="es-ES_tradnl"/>
              </w:rPr>
              <w:id w:val="-172729257"/>
              <w:placeholder>
                <w:docPart w:val="DE9990D9E10B4135899AB3FE6969F652"/>
              </w:placeholder>
            </w:sdtPr>
            <w:sdtContent>
              <w:p w:rsidR="007C2876" w:rsidRPr="00042F57" w:rsidRDefault="00A8223B" w:rsidP="007C2876">
                <w:pPr>
                  <w:pStyle w:val="rightalignedtext"/>
                  <w:jc w:val="left"/>
                  <w:rPr>
                    <w:noProof/>
                    <w:sz w:val="24"/>
                    <w:szCs w:val="24"/>
                    <w:lang w:val="es-ES_tradnl"/>
                  </w:rPr>
                </w:pPr>
                <w:r>
                  <w:rPr>
                    <w:noProof/>
                    <w:sz w:val="24"/>
                    <w:szCs w:val="24"/>
                    <w:lang w:val="es-ES_tradnl"/>
                  </w:rPr>
                  <w:t>INVERSIONES CIUDAD REAL</w:t>
                </w:r>
              </w:p>
              <w:sdt>
                <w:sdtPr>
                  <w:rPr>
                    <w:noProof/>
                    <w:sz w:val="24"/>
                    <w:szCs w:val="24"/>
                    <w:lang w:val="es-ES_tradnl"/>
                  </w:rPr>
                  <w:id w:val="893157239"/>
                  <w:placeholder>
                    <w:docPart w:val="A98A5D7E110746A8AEED20173CBD5466"/>
                  </w:placeholder>
                </w:sdtPr>
                <w:sdtContent>
                  <w:p w:rsidR="007C2876" w:rsidRPr="00042F57" w:rsidRDefault="007C2876" w:rsidP="007C2876">
                    <w:pPr>
                      <w:pStyle w:val="rightalignedtext"/>
                      <w:jc w:val="left"/>
                      <w:rPr>
                        <w:noProof/>
                        <w:lang w:val="es-ES_tradnl"/>
                      </w:rPr>
                    </w:pPr>
                    <w:r w:rsidRPr="00042F57">
                      <w:rPr>
                        <w:noProof/>
                        <w:sz w:val="24"/>
                        <w:szCs w:val="24"/>
                        <w:lang w:val="es-ES_tradnl"/>
                      </w:rPr>
                      <w:t xml:space="preserve">NIT </w:t>
                    </w:r>
                    <w:r w:rsidR="00A8223B">
                      <w:rPr>
                        <w:noProof/>
                        <w:sz w:val="24"/>
                        <w:szCs w:val="24"/>
                        <w:lang w:val="es-ES_tradnl"/>
                      </w:rPr>
                      <w:t>9399008-6</w:t>
                    </w:r>
                  </w:p>
                </w:sdtContent>
              </w:sdt>
            </w:sdtContent>
          </w:sdt>
          <w:p w:rsidR="007C2876" w:rsidRPr="00042F57" w:rsidRDefault="007C2876" w:rsidP="00B65DEB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697" w:type="dxa"/>
            <w:shd w:val="clear" w:color="auto" w:fill="auto"/>
          </w:tcPr>
          <w:p w:rsidR="00925105" w:rsidRPr="00751851" w:rsidRDefault="00C16298" w:rsidP="00AD6E6B">
            <w:pPr>
              <w:pStyle w:val="DateandNumber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 xml:space="preserve">Fecha: </w:t>
            </w:r>
            <w:sdt>
              <w:sdtPr>
                <w:rPr>
                  <w:noProof/>
                  <w:lang w:val="es-ES_tradnl"/>
                </w:rPr>
                <w:id w:val="-2029865977"/>
                <w:placeholder>
                  <w:docPart w:val="968954577EAE4A539B47C0944C7547A4"/>
                </w:placeholder>
              </w:sdtPr>
              <w:sdtEndPr>
                <w:rPr>
                  <w:rStyle w:val="Textodelmarcadordeposicin"/>
                </w:rPr>
              </w:sdtEndPr>
              <w:sdtContent>
                <w:sdt>
                  <w:sdtPr>
                    <w:rPr>
                      <w:rStyle w:val="Textodelmarcadordeposicin"/>
                      <w:noProof/>
                      <w:lang w:val="es-ES_tradnl"/>
                    </w:rPr>
                    <w:id w:val="4755516"/>
                    <w:placeholder>
                      <w:docPart w:val="68B623A345B14856936148A214D2B722"/>
                    </w:placeholder>
                    <w:date w:fullDate="2014-02-05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6E3DCA">
                      <w:rPr>
                        <w:rStyle w:val="Textodelmarcadordeposicin"/>
                        <w:noProof/>
                        <w:lang w:val="es-ES"/>
                      </w:rPr>
                      <w:t>05/02/2014</w:t>
                    </w:r>
                  </w:sdtContent>
                </w:sdt>
              </w:sdtContent>
            </w:sdt>
          </w:p>
          <w:p w:rsidR="00925105" w:rsidRPr="00751851" w:rsidRDefault="00D815D5" w:rsidP="007C2876">
            <w:pPr>
              <w:pStyle w:val="DateandNumber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 xml:space="preserve"> Nº</w:t>
            </w:r>
            <w:sdt>
              <w:sdtPr>
                <w:rPr>
                  <w:noProof/>
                  <w:lang w:val="es-ES_tradnl"/>
                </w:rPr>
                <w:id w:val="-1598321556"/>
                <w:placeholder>
                  <w:docPart w:val="968954577EAE4A539B47C0944C7547A4"/>
                </w:placeholder>
              </w:sdtPr>
              <w:sdtContent>
                <w:r w:rsidR="00B65DEB">
                  <w:rPr>
                    <w:noProof/>
                    <w:lang w:val="es-ES_tradnl"/>
                  </w:rPr>
                  <w:t>[001</w:t>
                </w:r>
                <w:r w:rsidR="00C16298" w:rsidRPr="00751851">
                  <w:rPr>
                    <w:noProof/>
                    <w:lang w:val="es-ES_tradnl"/>
                  </w:rPr>
                  <w:t>]</w:t>
                </w:r>
              </w:sdtContent>
            </w:sdt>
          </w:p>
        </w:tc>
      </w:tr>
    </w:tbl>
    <w:p w:rsidR="00C50F0E" w:rsidRPr="00751851" w:rsidRDefault="00A8223B" w:rsidP="004F202D">
      <w:pPr>
        <w:rPr>
          <w:noProof/>
          <w:lang w:val="es-ES_tradnl"/>
        </w:rPr>
      </w:pPr>
    </w:p>
    <w:p w:rsidR="00954EF9" w:rsidRPr="00751851" w:rsidRDefault="00A8223B" w:rsidP="004F202D">
      <w:pPr>
        <w:rPr>
          <w:noProof/>
          <w:lang w:val="es-ES_tradnl"/>
        </w:rPr>
      </w:pPr>
    </w:p>
    <w:tbl>
      <w:tblPr>
        <w:tblW w:w="1008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260"/>
        <w:gridCol w:w="5400"/>
        <w:gridCol w:w="1800"/>
        <w:gridCol w:w="1620"/>
      </w:tblGrid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Cantidad</w:t>
            </w:r>
          </w:p>
        </w:tc>
        <w:tc>
          <w:tcPr>
            <w:tcW w:w="540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Precio unitario</w:t>
            </w:r>
          </w:p>
        </w:tc>
        <w:tc>
          <w:tcPr>
            <w:tcW w:w="162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EFF4EF"/>
            <w:vAlign w:val="center"/>
          </w:tcPr>
          <w:p w:rsidR="00D719AB" w:rsidRPr="00751851" w:rsidRDefault="00C16298" w:rsidP="00704C33">
            <w:pPr>
              <w:pStyle w:val="ColumnHeadings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Total de línea</w:t>
            </w: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6E3DCA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</w:t>
            </w:r>
          </w:p>
        </w:tc>
        <w:tc>
          <w:tcPr>
            <w:tcW w:w="540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6E3DCA" w:rsidP="0001034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</w:t>
            </w:r>
            <w:r w:rsidR="00010341">
              <w:rPr>
                <w:noProof/>
                <w:lang w:val="es-ES_tradnl"/>
              </w:rPr>
              <w:t>antenimiento y rep</w:t>
            </w:r>
            <w:r>
              <w:rPr>
                <w:noProof/>
                <w:lang w:val="es-ES_tradnl"/>
              </w:rPr>
              <w:t>arac</w:t>
            </w:r>
            <w:r w:rsidR="00010341">
              <w:rPr>
                <w:noProof/>
                <w:lang w:val="es-ES_tradnl"/>
              </w:rPr>
              <w:t>ió</w:t>
            </w:r>
            <w:r>
              <w:rPr>
                <w:noProof/>
                <w:lang w:val="es-ES_tradnl"/>
              </w:rPr>
              <w:t>n equipos de computo.</w:t>
            </w:r>
          </w:p>
        </w:tc>
        <w:tc>
          <w:tcPr>
            <w:tcW w:w="180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7C2876" w:rsidP="006E3DCA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</w:t>
            </w:r>
            <w:r w:rsidR="006E3DCA">
              <w:rPr>
                <w:noProof/>
                <w:lang w:val="es-ES_tradnl"/>
              </w:rPr>
              <w:t>60.000</w:t>
            </w:r>
          </w:p>
        </w:tc>
        <w:tc>
          <w:tcPr>
            <w:tcW w:w="1620" w:type="dxa"/>
            <w:tcBorders>
              <w:top w:val="single" w:sz="4" w:space="0" w:color="B0CCB0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7C2876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</w:t>
            </w:r>
            <w:r w:rsidR="006E3DCA">
              <w:rPr>
                <w:noProof/>
                <w:lang w:val="es-ES_tradnl"/>
              </w:rPr>
              <w:t>120</w:t>
            </w:r>
            <w:r>
              <w:rPr>
                <w:noProof/>
                <w:lang w:val="es-ES_tradnl"/>
              </w:rPr>
              <w:t>.000</w:t>
            </w: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6E3DCA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3</w:t>
            </w: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010341" w:rsidP="00010341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Instalació</w:t>
            </w:r>
            <w:r w:rsidR="006E3DCA">
              <w:rPr>
                <w:noProof/>
                <w:lang w:val="es-ES_tradnl"/>
              </w:rPr>
              <w:t>n y co</w:t>
            </w:r>
            <w:r>
              <w:rPr>
                <w:noProof/>
                <w:lang w:val="es-ES_tradnl"/>
              </w:rPr>
              <w:t>nfiguració</w:t>
            </w:r>
            <w:r w:rsidR="006E3DCA">
              <w:rPr>
                <w:noProof/>
                <w:lang w:val="es-ES_tradnl"/>
              </w:rPr>
              <w:t xml:space="preserve">n de equipos de computo en oficinas. </w:t>
            </w: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6E3DCA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$30.000</w:t>
            </w: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6E3DCA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$90.000</w:t>
            </w: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6E3DCA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</w:t>
            </w: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6E3DCA" w:rsidP="00704C33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M</w:t>
            </w:r>
            <w:r w:rsidR="00010341">
              <w:rPr>
                <w:noProof/>
                <w:lang w:val="es-ES_tradnl"/>
              </w:rPr>
              <w:t>ontaje y configuració</w:t>
            </w:r>
            <w:bookmarkStart w:id="0" w:name="_GoBack"/>
            <w:bookmarkEnd w:id="0"/>
            <w:r>
              <w:rPr>
                <w:noProof/>
                <w:lang w:val="es-ES_tradnl"/>
              </w:rPr>
              <w:t>n red wifi en oficina</w:t>
            </w: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6E3DCA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100.000</w:t>
            </w: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6E3DCA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100.000</w:t>
            </w: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2523E9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523E9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523E9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2523E9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523E9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523E9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523E9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nil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D719AB" w:rsidRPr="00751851" w:rsidTr="00903457">
        <w:trPr>
          <w:cantSplit/>
          <w:trHeight w:val="216"/>
          <w:jc w:val="center"/>
        </w:trPr>
        <w:tc>
          <w:tcPr>
            <w:tcW w:w="126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540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vAlign w:val="center"/>
          </w:tcPr>
          <w:p w:rsidR="00D719AB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719AB" w:rsidRPr="00751851" w:rsidRDefault="00A8223B" w:rsidP="009D7158">
            <w:pPr>
              <w:pStyle w:val="Amount"/>
              <w:rPr>
                <w:noProof/>
                <w:lang w:val="es-ES_tradnl"/>
              </w:rPr>
            </w:pPr>
          </w:p>
        </w:tc>
      </w:tr>
      <w:tr w:rsidR="00202E66" w:rsidRPr="00751851" w:rsidTr="00903457">
        <w:trPr>
          <w:cantSplit/>
          <w:trHeight w:val="216"/>
          <w:jc w:val="center"/>
        </w:trPr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2E66" w:rsidRPr="00751851" w:rsidRDefault="00A8223B" w:rsidP="00704C33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B0CCB0"/>
            </w:tcBorders>
            <w:shd w:val="clear" w:color="auto" w:fill="auto"/>
            <w:vAlign w:val="center"/>
          </w:tcPr>
          <w:p w:rsidR="00202E66" w:rsidRPr="00751851" w:rsidRDefault="00C16298" w:rsidP="00B04B5A">
            <w:pPr>
              <w:pStyle w:val="rightalignedtext"/>
              <w:rPr>
                <w:noProof/>
                <w:lang w:val="es-ES_tradnl"/>
              </w:rPr>
            </w:pPr>
            <w:r w:rsidRPr="00751851">
              <w:rPr>
                <w:noProof/>
                <w:lang w:val="es-ES_tradnl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B0CCB0"/>
              <w:left w:val="single" w:sz="4" w:space="0" w:color="B0CCB0"/>
              <w:bottom w:val="single" w:sz="4" w:space="0" w:color="B0CCB0"/>
              <w:right w:val="single" w:sz="4" w:space="0" w:color="B0CCB0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02E66" w:rsidRPr="00751851" w:rsidRDefault="003829C1" w:rsidP="009D7158">
            <w:pPr>
              <w:pStyle w:val="Amoun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$310</w:t>
            </w:r>
            <w:r w:rsidR="007C2876">
              <w:rPr>
                <w:noProof/>
                <w:lang w:val="es-ES_tradnl"/>
              </w:rPr>
              <w:t>.000</w:t>
            </w:r>
          </w:p>
        </w:tc>
      </w:tr>
    </w:tbl>
    <w:p w:rsidR="007C2876" w:rsidRDefault="007C2876" w:rsidP="003E5FCD">
      <w:pPr>
        <w:pStyle w:val="thankyou"/>
        <w:rPr>
          <w:noProof/>
          <w:lang w:val="es-ES_tradnl"/>
        </w:rPr>
      </w:pPr>
    </w:p>
    <w:p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:rsidR="007C2876" w:rsidRDefault="007C2876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</w:p>
    <w:p w:rsidR="009365DD" w:rsidRPr="00751851" w:rsidRDefault="0093588B" w:rsidP="009365DD">
      <w:pPr>
        <w:pStyle w:val="lowercenteredtext"/>
        <w:spacing w:before="400"/>
        <w:ind w:left="-720" w:right="-720"/>
        <w:rPr>
          <w:noProof/>
          <w:lang w:val="es-ES_tradnl"/>
        </w:rPr>
      </w:pPr>
      <w:sdt>
        <w:sdtPr>
          <w:rPr>
            <w:noProof/>
            <w:lang w:val="es-ES_tradnl"/>
          </w:rPr>
          <w:id w:val="716560525"/>
          <w:placeholder>
            <w:docPart w:val="E041D2A684E642FB91D9B6BFD5EFBED8"/>
          </w:placeholder>
        </w:sdtPr>
        <w:sdtContent>
          <w:r w:rsidR="009365DD" w:rsidRPr="00751851">
            <w:rPr>
              <w:noProof/>
              <w:lang w:val="es-ES_tradnl"/>
            </w:rPr>
            <w:t>[</w:t>
          </w:r>
          <w:r w:rsidR="007C2876">
            <w:rPr>
              <w:noProof/>
              <w:lang w:val="es-ES_tradnl"/>
            </w:rPr>
            <w:t>Horacio Andres Ferreira Rojas</w:t>
          </w:r>
          <w:r w:rsidR="009365DD" w:rsidRPr="00751851">
            <w:rPr>
              <w:noProof/>
              <w:lang w:val="es-ES_tradnl"/>
            </w:rPr>
            <w:t>]</w:t>
          </w:r>
        </w:sdtContent>
      </w:sdt>
      <w:sdt>
        <w:sdtPr>
          <w:rPr>
            <w:noProof/>
            <w:lang w:val="es-ES_tradnl"/>
          </w:rPr>
          <w:id w:val="716560530"/>
          <w:placeholder>
            <w:docPart w:val="4D2EE571DE254F44AC4E83E4D5227C26"/>
          </w:placeholder>
        </w:sdtPr>
        <w:sdtContent>
          <w:r w:rsidR="009365DD" w:rsidRPr="00751851">
            <w:rPr>
              <w:noProof/>
              <w:lang w:val="es-ES_tradnl"/>
            </w:rPr>
            <w:t>[</w:t>
          </w:r>
          <w:r w:rsidR="007C2876">
            <w:rPr>
              <w:noProof/>
              <w:lang w:val="es-ES_tradnl"/>
            </w:rPr>
            <w:t>Villavicencio - Meta</w:t>
          </w:r>
          <w:r w:rsidR="009365DD" w:rsidRPr="00751851">
            <w:rPr>
              <w:noProof/>
              <w:lang w:val="es-ES_tradnl"/>
            </w:rPr>
            <w:t>]</w:t>
          </w:r>
        </w:sdtContent>
      </w:sdt>
      <w:r w:rsidR="007C2876">
        <w:rPr>
          <w:noProof/>
          <w:lang w:val="es-ES_tradnl"/>
        </w:rPr>
        <w:t>Celular</w:t>
      </w:r>
      <w:sdt>
        <w:sdtPr>
          <w:rPr>
            <w:noProof/>
            <w:lang w:val="es-ES_tradnl"/>
          </w:rPr>
          <w:id w:val="716560532"/>
          <w:placeholder>
            <w:docPart w:val="6602DA7F0C97461FBF71A526133A63C8"/>
          </w:placeholder>
        </w:sdtPr>
        <w:sdtContent>
          <w:r w:rsidR="009365DD" w:rsidRPr="00751851">
            <w:rPr>
              <w:noProof/>
              <w:lang w:val="es-ES_tradnl"/>
            </w:rPr>
            <w:t>[</w:t>
          </w:r>
          <w:r w:rsidR="007C2876">
            <w:rPr>
              <w:noProof/>
              <w:lang w:val="es-ES_tradnl"/>
            </w:rPr>
            <w:t>311 811 7155</w:t>
          </w:r>
          <w:r w:rsidR="009365DD" w:rsidRPr="00751851">
            <w:rPr>
              <w:noProof/>
              <w:lang w:val="es-ES_tradnl"/>
            </w:rPr>
            <w:t>]</w:t>
          </w:r>
        </w:sdtContent>
      </w:sdt>
      <w:sdt>
        <w:sdtPr>
          <w:rPr>
            <w:noProof/>
            <w:lang w:val="es-ES_tradnl"/>
          </w:rPr>
          <w:id w:val="716560542"/>
          <w:placeholder>
            <w:docPart w:val="86D665BC7FA84333905BED973DBC51E1"/>
          </w:placeholder>
        </w:sdtPr>
        <w:sdtContent>
          <w:r w:rsidR="007C2876">
            <w:rPr>
              <w:noProof/>
              <w:lang w:val="es-ES_tradnl"/>
            </w:rPr>
            <w:t>[horacioandresferreirarojas@gmail.com</w:t>
          </w:r>
          <w:r w:rsidR="009365DD" w:rsidRPr="00751851">
            <w:rPr>
              <w:noProof/>
              <w:lang w:val="es-ES_tradnl"/>
            </w:rPr>
            <w:t>]</w:t>
          </w:r>
        </w:sdtContent>
      </w:sdt>
    </w:p>
    <w:sectPr w:rsidR="009365DD" w:rsidRPr="00751851" w:rsidSect="007C287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720"/>
  <w:hyphenationZone w:val="425"/>
  <w:characterSpacingControl w:val="doNotCompress"/>
  <w:compat>
    <w:applyBreakingRules/>
    <w:useFELayout/>
  </w:compat>
  <w:rsids>
    <w:rsidRoot w:val="00B65DEB"/>
    <w:rsid w:val="00010341"/>
    <w:rsid w:val="00010EC1"/>
    <w:rsid w:val="00042F57"/>
    <w:rsid w:val="000A573B"/>
    <w:rsid w:val="00195F8B"/>
    <w:rsid w:val="002F0C13"/>
    <w:rsid w:val="003829C1"/>
    <w:rsid w:val="0047223D"/>
    <w:rsid w:val="004B681D"/>
    <w:rsid w:val="005047C6"/>
    <w:rsid w:val="006E3DCA"/>
    <w:rsid w:val="00751851"/>
    <w:rsid w:val="007B3B65"/>
    <w:rsid w:val="007C2876"/>
    <w:rsid w:val="008C3A56"/>
    <w:rsid w:val="008C5D2D"/>
    <w:rsid w:val="00903457"/>
    <w:rsid w:val="0093588B"/>
    <w:rsid w:val="009365DD"/>
    <w:rsid w:val="009A3EDB"/>
    <w:rsid w:val="00A55C13"/>
    <w:rsid w:val="00A8223B"/>
    <w:rsid w:val="00B65DEB"/>
    <w:rsid w:val="00C16298"/>
    <w:rsid w:val="00D815D5"/>
    <w:rsid w:val="00E73EA8"/>
    <w:rsid w:val="00FF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912"/>
    <w:rPr>
      <w:rFonts w:ascii="Microsoft Sans Serif" w:hAnsi="Microsoft Sans Serif"/>
      <w:sz w:val="16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40912"/>
    <w:pPr>
      <w:keepNext/>
      <w:spacing w:line="800" w:lineRule="exact"/>
      <w:jc w:val="right"/>
      <w:outlineLvl w:val="0"/>
    </w:pPr>
    <w:rPr>
      <w:rFonts w:cs="Arial"/>
      <w:bCs/>
      <w:color w:val="DFEADF"/>
      <w:kern w:val="44"/>
      <w:sz w:val="72"/>
      <w:szCs w:val="72"/>
    </w:rPr>
  </w:style>
  <w:style w:type="paragraph" w:styleId="Ttulo2">
    <w:name w:val="heading 2"/>
    <w:basedOn w:val="Normal"/>
    <w:next w:val="Normal"/>
    <w:qFormat/>
    <w:rsid w:val="0084091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4091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840912"/>
    <w:pPr>
      <w:jc w:val="right"/>
    </w:pPr>
  </w:style>
  <w:style w:type="paragraph" w:customStyle="1" w:styleId="DateandNumber">
    <w:name w:val="Date and Number"/>
    <w:basedOn w:val="Normal"/>
    <w:rsid w:val="00840912"/>
    <w:pPr>
      <w:spacing w:line="264" w:lineRule="auto"/>
      <w:jc w:val="right"/>
    </w:pPr>
    <w:rPr>
      <w:b/>
      <w:color w:val="808080"/>
      <w:spacing w:val="4"/>
      <w:szCs w:val="16"/>
    </w:rPr>
  </w:style>
  <w:style w:type="paragraph" w:customStyle="1" w:styleId="headings">
    <w:name w:val="headings"/>
    <w:basedOn w:val="rightalignedtext"/>
    <w:rsid w:val="00840912"/>
    <w:rPr>
      <w:bCs/>
      <w:caps/>
      <w:color w:val="808080"/>
      <w:spacing w:val="4"/>
    </w:rPr>
  </w:style>
  <w:style w:type="paragraph" w:customStyle="1" w:styleId="Slogan">
    <w:name w:val="Slogan"/>
    <w:basedOn w:val="Ttulo3"/>
    <w:rsid w:val="00840912"/>
    <w:pPr>
      <w:keepNext w:val="0"/>
      <w:spacing w:before="0"/>
    </w:pPr>
    <w:rPr>
      <w:rFonts w:cs="Times New Roman"/>
      <w:bCs w:val="0"/>
      <w:i/>
      <w:color w:val="808080"/>
      <w:spacing w:val="4"/>
      <w:sz w:val="16"/>
      <w:szCs w:val="18"/>
    </w:rPr>
  </w:style>
  <w:style w:type="paragraph" w:customStyle="1" w:styleId="lowercenteredtext">
    <w:name w:val="lower centered text"/>
    <w:basedOn w:val="Normal"/>
    <w:rsid w:val="00840912"/>
    <w:pPr>
      <w:spacing w:before="520"/>
      <w:jc w:val="center"/>
    </w:pPr>
    <w:rPr>
      <w:color w:val="B0CCB0"/>
      <w:szCs w:val="18"/>
    </w:rPr>
  </w:style>
  <w:style w:type="paragraph" w:customStyle="1" w:styleId="ColumnHeadings">
    <w:name w:val="Column Headings"/>
    <w:basedOn w:val="Ttulo2"/>
    <w:autoRedefine/>
    <w:rsid w:val="00840912"/>
    <w:pPr>
      <w:keepNext w:val="0"/>
      <w:spacing w:before="20" w:after="0"/>
    </w:pPr>
    <w:rPr>
      <w:rFonts w:cs="Times New Roman"/>
      <w:bCs w:val="0"/>
      <w:i w:val="0"/>
      <w:iCs w:val="0"/>
      <w:color w:val="808080"/>
      <w:sz w:val="16"/>
      <w:szCs w:val="16"/>
    </w:rPr>
  </w:style>
  <w:style w:type="paragraph" w:styleId="Textodeglobo">
    <w:name w:val="Balloon Text"/>
    <w:basedOn w:val="Normal"/>
    <w:link w:val="TextodegloboCar"/>
    <w:rsid w:val="002F70C3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F70C3"/>
    <w:rPr>
      <w:rFonts w:ascii="Tahoma" w:hAnsi="Tahoma" w:cs="Tahoma"/>
      <w:sz w:val="16"/>
      <w:szCs w:val="16"/>
    </w:rPr>
  </w:style>
  <w:style w:type="paragraph" w:customStyle="1" w:styleId="thankyou">
    <w:name w:val="thank you"/>
    <w:basedOn w:val="Normal"/>
    <w:autoRedefine/>
    <w:rsid w:val="00840912"/>
    <w:pPr>
      <w:spacing w:before="100"/>
      <w:jc w:val="center"/>
    </w:pPr>
    <w:rPr>
      <w:i/>
      <w:color w:val="808080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840912"/>
    <w:rPr>
      <w:color w:val="808080"/>
    </w:rPr>
  </w:style>
  <w:style w:type="paragraph" w:customStyle="1" w:styleId="rightalignedtext">
    <w:name w:val="right aligned text"/>
    <w:basedOn w:val="Normal"/>
    <w:rsid w:val="00574E02"/>
    <w:pPr>
      <w:spacing w:line="240" w:lineRule="atLeast"/>
      <w:jc w:val="right"/>
    </w:pPr>
    <w:rPr>
      <w:b/>
      <w:color w:val="7F909D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acioAndres\AppData\Roaming\Microsoft\Plantillas\Green_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8954577EAE4A539B47C0944C754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3F93D-4459-4ACB-822F-312BE4551589}"/>
      </w:docPartPr>
      <w:docPartBody>
        <w:p w:rsidR="009F0942" w:rsidRDefault="00780652">
          <w:pPr>
            <w:pStyle w:val="968954577EAE4A539B47C0944C7547A4"/>
          </w:pPr>
          <w:r w:rsidRPr="00752153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68B623A345B14856936148A214D2B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78F82-8ED4-4A62-BF68-3DFBBD27B0D4}"/>
      </w:docPartPr>
      <w:docPartBody>
        <w:p w:rsidR="009F0942" w:rsidRDefault="00780652">
          <w:pPr>
            <w:pStyle w:val="68B623A345B14856936148A214D2B722"/>
          </w:pPr>
          <w:r w:rsidRPr="00546A60">
            <w:rPr>
              <w:rStyle w:val="Textodelmarcadordeposicin"/>
            </w:rPr>
            <w:t>Click here to enter a date.</w:t>
          </w:r>
        </w:p>
      </w:docPartBody>
    </w:docPart>
    <w:docPart>
      <w:docPartPr>
        <w:name w:val="E041D2A684E642FB91D9B6BFD5EFB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20233-0ACB-4FBE-9307-BAF3887E5CE5}"/>
      </w:docPartPr>
      <w:docPartBody>
        <w:p w:rsidR="009F0942" w:rsidRDefault="00780652">
          <w:pPr>
            <w:pStyle w:val="E041D2A684E642FB91D9B6BFD5EFBED8"/>
          </w:pPr>
          <w:r>
            <w:rPr>
              <w:rStyle w:val="Textodelmarcadordeposicin"/>
            </w:rPr>
            <w:t>[Your Company Name]</w:t>
          </w:r>
        </w:p>
      </w:docPartBody>
    </w:docPart>
    <w:docPart>
      <w:docPartPr>
        <w:name w:val="4D2EE571DE254F44AC4E83E4D522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A5298-60CE-4E60-B17A-52AEF28521DA}"/>
      </w:docPartPr>
      <w:docPartBody>
        <w:p w:rsidR="009F0942" w:rsidRDefault="00780652">
          <w:pPr>
            <w:pStyle w:val="4D2EE571DE254F44AC4E83E4D5227C26"/>
          </w:pPr>
          <w:r>
            <w:rPr>
              <w:rStyle w:val="Textodelmarcadordeposicin"/>
            </w:rPr>
            <w:t>[City, ST  ZIP Code]</w:t>
          </w:r>
        </w:p>
      </w:docPartBody>
    </w:docPart>
    <w:docPart>
      <w:docPartPr>
        <w:name w:val="6602DA7F0C97461FBF71A526133A6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8A5C-EF11-4D2F-8F0D-D645D5C6762C}"/>
      </w:docPartPr>
      <w:docPartBody>
        <w:p w:rsidR="009F0942" w:rsidRDefault="00780652">
          <w:pPr>
            <w:pStyle w:val="6602DA7F0C97461FBF71A526133A63C8"/>
          </w:pPr>
          <w:r>
            <w:t>[000-000-0000]</w:t>
          </w:r>
        </w:p>
      </w:docPartBody>
    </w:docPart>
    <w:docPart>
      <w:docPartPr>
        <w:name w:val="86D665BC7FA84333905BED973DBC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AF85E-F9A6-4C23-8CA6-6195B08ECACA}"/>
      </w:docPartPr>
      <w:docPartBody>
        <w:p w:rsidR="009F0942" w:rsidRDefault="00780652">
          <w:pPr>
            <w:pStyle w:val="86D665BC7FA84333905BED973DBC51E1"/>
          </w:pPr>
          <w:r>
            <w:t>[e-mail]</w:t>
          </w:r>
        </w:p>
      </w:docPartBody>
    </w:docPart>
    <w:docPart>
      <w:docPartPr>
        <w:name w:val="DE9990D9E10B4135899AB3FE6969F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4D7A9-15E2-4D50-B957-AEEC8D1B0C7C}"/>
      </w:docPartPr>
      <w:docPartBody>
        <w:p w:rsidR="009F0942" w:rsidRDefault="000B0510" w:rsidP="000B0510">
          <w:pPr>
            <w:pStyle w:val="DE9990D9E10B4135899AB3FE6969F652"/>
          </w:pPr>
          <w:r w:rsidRPr="00752153">
            <w:rPr>
              <w:rStyle w:val="Textodelmarcadordeposicin"/>
            </w:rPr>
            <w:t>Click here to enter text.</w:t>
          </w:r>
        </w:p>
      </w:docPartBody>
    </w:docPart>
    <w:docPart>
      <w:docPartPr>
        <w:name w:val="A98A5D7E110746A8AEED20173CBD5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DB30A-81B1-4F3F-8097-92C11A567165}"/>
      </w:docPartPr>
      <w:docPartBody>
        <w:p w:rsidR="009F0942" w:rsidRDefault="000B0510" w:rsidP="000B0510">
          <w:pPr>
            <w:pStyle w:val="A98A5D7E110746A8AEED20173CBD5466"/>
          </w:pPr>
          <w:r w:rsidRPr="00752153">
            <w:rPr>
              <w:rStyle w:val="Textodelmarcadordeposicin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B0510"/>
    <w:rsid w:val="000B0510"/>
    <w:rsid w:val="002C3D00"/>
    <w:rsid w:val="00780652"/>
    <w:rsid w:val="009F0942"/>
    <w:rsid w:val="00F53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7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0510"/>
    <w:rPr>
      <w:color w:val="808080"/>
    </w:rPr>
  </w:style>
  <w:style w:type="paragraph" w:customStyle="1" w:styleId="968954577EAE4A539B47C0944C7547A4">
    <w:name w:val="968954577EAE4A539B47C0944C7547A4"/>
    <w:rsid w:val="00F5379E"/>
  </w:style>
  <w:style w:type="paragraph" w:customStyle="1" w:styleId="68B623A345B14856936148A214D2B722">
    <w:name w:val="68B623A345B14856936148A214D2B722"/>
    <w:rsid w:val="00F5379E"/>
  </w:style>
  <w:style w:type="paragraph" w:customStyle="1" w:styleId="E041D2A684E642FB91D9B6BFD5EFBED8">
    <w:name w:val="E041D2A684E642FB91D9B6BFD5EFBED8"/>
    <w:rsid w:val="00F5379E"/>
  </w:style>
  <w:style w:type="paragraph" w:customStyle="1" w:styleId="EBC22D242A3242E19BFEC758C1E41976">
    <w:name w:val="EBC22D242A3242E19BFEC758C1E41976"/>
    <w:rsid w:val="00F5379E"/>
  </w:style>
  <w:style w:type="paragraph" w:customStyle="1" w:styleId="4D2EE571DE254F44AC4E83E4D5227C26">
    <w:name w:val="4D2EE571DE254F44AC4E83E4D5227C26"/>
    <w:rsid w:val="00F5379E"/>
  </w:style>
  <w:style w:type="paragraph" w:customStyle="1" w:styleId="6602DA7F0C97461FBF71A526133A63C8">
    <w:name w:val="6602DA7F0C97461FBF71A526133A63C8"/>
    <w:rsid w:val="00F5379E"/>
  </w:style>
  <w:style w:type="paragraph" w:customStyle="1" w:styleId="243D6A374BCF4027A458787815512C29">
    <w:name w:val="243D6A374BCF4027A458787815512C29"/>
    <w:rsid w:val="00F5379E"/>
  </w:style>
  <w:style w:type="paragraph" w:customStyle="1" w:styleId="86D665BC7FA84333905BED973DBC51E1">
    <w:name w:val="86D665BC7FA84333905BED973DBC51E1"/>
    <w:rsid w:val="00F5379E"/>
  </w:style>
  <w:style w:type="paragraph" w:customStyle="1" w:styleId="6ECE2DC1FFBC49F4A8F739BDEA75AAC1">
    <w:name w:val="6ECE2DC1FFBC49F4A8F739BDEA75AAC1"/>
    <w:rsid w:val="000B0510"/>
  </w:style>
  <w:style w:type="paragraph" w:customStyle="1" w:styleId="619B82DDEB294E42B41DA7FBDA3F1DE6">
    <w:name w:val="619B82DDEB294E42B41DA7FBDA3F1DE6"/>
    <w:rsid w:val="000B0510"/>
  </w:style>
  <w:style w:type="paragraph" w:customStyle="1" w:styleId="364BCBAA9F35454E98137E187B78F8DD">
    <w:name w:val="364BCBAA9F35454E98137E187B78F8DD"/>
    <w:rsid w:val="000B0510"/>
  </w:style>
  <w:style w:type="paragraph" w:customStyle="1" w:styleId="711B7615D6E54E5EBDFAEB656352AE9E">
    <w:name w:val="711B7615D6E54E5EBDFAEB656352AE9E"/>
    <w:rsid w:val="000B0510"/>
  </w:style>
  <w:style w:type="paragraph" w:customStyle="1" w:styleId="30D04185620E4648A8C99DE44EAA1FE3">
    <w:name w:val="30D04185620E4648A8C99DE44EAA1FE3"/>
    <w:rsid w:val="000B0510"/>
  </w:style>
  <w:style w:type="paragraph" w:customStyle="1" w:styleId="27A827CBDBBA48FC9C4E0D0C0228C149">
    <w:name w:val="27A827CBDBBA48FC9C4E0D0C0228C149"/>
    <w:rsid w:val="000B0510"/>
  </w:style>
  <w:style w:type="paragraph" w:customStyle="1" w:styleId="DE9990D9E10B4135899AB3FE6969F652">
    <w:name w:val="DE9990D9E10B4135899AB3FE6969F652"/>
    <w:rsid w:val="000B0510"/>
  </w:style>
  <w:style w:type="paragraph" w:customStyle="1" w:styleId="EE33FB8F82044D83A402A6A196FA4897">
    <w:name w:val="EE33FB8F82044D83A402A6A196FA4897"/>
    <w:rsid w:val="000B0510"/>
  </w:style>
  <w:style w:type="paragraph" w:customStyle="1" w:styleId="A98A5D7E110746A8AEED20173CBD5466">
    <w:name w:val="A98A5D7E110746A8AEED20173CBD5466"/>
    <w:rsid w:val="000B05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C4AE63-B14D-4221-A9C4-24546E8A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Green_Invoice_Service</Template>
  <TotalTime>7</TotalTime>
  <Pages>1</Pages>
  <Words>66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Service invoice (Green design)</vt:lpstr>
      <vt:lpstr>Service invoice (Green design)</vt:lpstr>
    </vt:vector>
  </TitlesOfParts>
  <Company>Luffi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(Green design)</dc:title>
  <dc:creator>Horacio Andres Ferreira Rojas</dc:creator>
  <cp:lastModifiedBy>WarezMaster®</cp:lastModifiedBy>
  <cp:revision>4</cp:revision>
  <cp:lastPrinted>2014-02-05T22:43:00Z</cp:lastPrinted>
  <dcterms:created xsi:type="dcterms:W3CDTF">2014-02-05T19:18:00Z</dcterms:created>
  <dcterms:modified xsi:type="dcterms:W3CDTF">2014-02-05T22:43:00Z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TC103773279990</vt:lpwstr>
  </property>
</Properties>
</file>